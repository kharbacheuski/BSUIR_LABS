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9641F" w14:textId="77777777" w:rsidR="001A1586" w:rsidRPr="00453B6A" w:rsidRDefault="001A1586" w:rsidP="00832C56">
      <w:pPr>
        <w:jc w:val="center"/>
      </w:pPr>
      <w:r w:rsidRPr="00453B6A">
        <w:t>Министерство образования Республики Беларусь</w:t>
      </w:r>
    </w:p>
    <w:p w14:paraId="56D2E468" w14:textId="77777777" w:rsidR="001A1586" w:rsidRDefault="001A1586" w:rsidP="00832C56">
      <w:pPr>
        <w:jc w:val="center"/>
      </w:pPr>
    </w:p>
    <w:p w14:paraId="7391603D" w14:textId="77777777" w:rsidR="001A1586" w:rsidRPr="00453B6A" w:rsidRDefault="001A1586" w:rsidP="00832C56">
      <w:pPr>
        <w:jc w:val="center"/>
      </w:pPr>
      <w:r w:rsidRPr="00453B6A">
        <w:t>Учреждение образования</w:t>
      </w:r>
    </w:p>
    <w:p w14:paraId="2B260B08" w14:textId="77777777" w:rsidR="001A1586" w:rsidRPr="00453B6A" w:rsidRDefault="001A1586" w:rsidP="00832C56">
      <w:pPr>
        <w:jc w:val="center"/>
      </w:pPr>
      <w:r w:rsidRPr="00453B6A">
        <w:t>БЕЛОРУССКИЙ ГОСУДАРСТВЕННЫЙ УНИВЕРСИТЕТ</w:t>
      </w:r>
    </w:p>
    <w:p w14:paraId="6D8209F2" w14:textId="77777777" w:rsidR="001A1586" w:rsidRPr="00453B6A" w:rsidRDefault="001A1586" w:rsidP="00832C56">
      <w:pPr>
        <w:jc w:val="center"/>
      </w:pPr>
      <w:r w:rsidRPr="00453B6A">
        <w:t>ИНФОРМАТИКИ И РАДИОЭЛЕКТРОНИКИ</w:t>
      </w:r>
    </w:p>
    <w:p w14:paraId="30C4732A" w14:textId="77777777" w:rsidR="001A1586" w:rsidRPr="00453B6A" w:rsidRDefault="001A1586" w:rsidP="00832C56">
      <w:pPr>
        <w:jc w:val="center"/>
      </w:pPr>
    </w:p>
    <w:p w14:paraId="7B82DB9C" w14:textId="77777777" w:rsidR="001A1586" w:rsidRPr="00453B6A" w:rsidRDefault="001A1586" w:rsidP="00832C56">
      <w:pPr>
        <w:jc w:val="center"/>
      </w:pPr>
      <w:r w:rsidRPr="00453B6A">
        <w:t>Факультет компьютерных систем и сетей</w:t>
      </w:r>
    </w:p>
    <w:p w14:paraId="662FE934" w14:textId="77777777" w:rsidR="001A1586" w:rsidRPr="00453B6A" w:rsidRDefault="001A1586" w:rsidP="00832C56">
      <w:pPr>
        <w:jc w:val="center"/>
      </w:pPr>
    </w:p>
    <w:p w14:paraId="571261B5" w14:textId="77777777" w:rsidR="001A1586" w:rsidRPr="00453B6A" w:rsidRDefault="001A1586" w:rsidP="003E2F80">
      <w:pPr>
        <w:jc w:val="center"/>
      </w:pPr>
      <w:r w:rsidRPr="00453B6A">
        <w:t>Кафедра электронных вычислительных машин</w:t>
      </w:r>
    </w:p>
    <w:p w14:paraId="773B3338" w14:textId="77777777" w:rsidR="001A1586" w:rsidRPr="00453B6A" w:rsidRDefault="001A1586" w:rsidP="00832C56">
      <w:pPr>
        <w:jc w:val="center"/>
      </w:pPr>
    </w:p>
    <w:p w14:paraId="7BA80536" w14:textId="77777777" w:rsidR="001A1586" w:rsidRDefault="001A1586" w:rsidP="00832C56">
      <w:pPr>
        <w:jc w:val="center"/>
      </w:pPr>
    </w:p>
    <w:p w14:paraId="77DCD350" w14:textId="77777777" w:rsidR="001A1586" w:rsidRDefault="001A1586" w:rsidP="00832C56">
      <w:pPr>
        <w:jc w:val="center"/>
      </w:pPr>
    </w:p>
    <w:p w14:paraId="6DA39713" w14:textId="77777777" w:rsidR="001A1586" w:rsidRDefault="001A1586" w:rsidP="00832C56">
      <w:pPr>
        <w:jc w:val="center"/>
      </w:pPr>
    </w:p>
    <w:p w14:paraId="37E7AD36" w14:textId="77777777" w:rsidR="001A1586" w:rsidRDefault="001A1586" w:rsidP="00832C56">
      <w:pPr>
        <w:jc w:val="center"/>
      </w:pPr>
    </w:p>
    <w:p w14:paraId="4DECCD74" w14:textId="77777777" w:rsidR="001A1586" w:rsidRDefault="001A1586" w:rsidP="00832C56">
      <w:pPr>
        <w:jc w:val="center"/>
      </w:pPr>
    </w:p>
    <w:p w14:paraId="1092B702" w14:textId="77777777" w:rsidR="001A1586" w:rsidRDefault="001A1586" w:rsidP="00832C56">
      <w:pPr>
        <w:jc w:val="center"/>
      </w:pPr>
    </w:p>
    <w:p w14:paraId="67836F5D" w14:textId="77777777" w:rsidR="001A1586" w:rsidRDefault="001A1586" w:rsidP="00832C56">
      <w:pPr>
        <w:jc w:val="center"/>
      </w:pPr>
    </w:p>
    <w:p w14:paraId="38541FFF" w14:textId="77777777" w:rsidR="001A1586" w:rsidRDefault="001A1586" w:rsidP="00832C56">
      <w:pPr>
        <w:jc w:val="center"/>
      </w:pPr>
    </w:p>
    <w:p w14:paraId="0E5C51FB" w14:textId="77777777" w:rsidR="001A1586" w:rsidRDefault="001A1586" w:rsidP="00832C56">
      <w:pPr>
        <w:jc w:val="center"/>
      </w:pPr>
      <w:r>
        <w:t>ОТЧЕТ</w:t>
      </w:r>
    </w:p>
    <w:p w14:paraId="06C1C395" w14:textId="77777777" w:rsidR="001A1586" w:rsidRPr="00C607D5" w:rsidRDefault="001A1586" w:rsidP="00832C56">
      <w:pPr>
        <w:jc w:val="center"/>
      </w:pPr>
      <w:r>
        <w:t xml:space="preserve">по лабораторной работе № </w:t>
      </w:r>
      <w:r w:rsidRPr="00C607D5">
        <w:t>2</w:t>
      </w:r>
    </w:p>
    <w:p w14:paraId="6B6F0C81" w14:textId="77777777" w:rsidR="003E2F80" w:rsidRDefault="003E2F80" w:rsidP="003E2F80">
      <w:pPr>
        <w:jc w:val="center"/>
      </w:pPr>
      <w:r>
        <w:t>на тему</w:t>
      </w:r>
    </w:p>
    <w:p w14:paraId="1E3F9725" w14:textId="77777777" w:rsidR="003E2F80" w:rsidRDefault="003E2F80" w:rsidP="003E2F80">
      <w:pPr>
        <w:jc w:val="center"/>
      </w:pPr>
      <w:r>
        <w:t>СРЕДА СИСТЕМЫ ХРАНЕНИЯ</w:t>
      </w:r>
    </w:p>
    <w:p w14:paraId="02C9E8EF" w14:textId="77777777" w:rsidR="001A1586" w:rsidRDefault="001A1586" w:rsidP="00832C56">
      <w:pPr>
        <w:jc w:val="center"/>
      </w:pPr>
    </w:p>
    <w:p w14:paraId="16F9B7EC" w14:textId="77777777" w:rsidR="001A1586" w:rsidRDefault="001A1586" w:rsidP="00832C56">
      <w:pPr>
        <w:jc w:val="center"/>
      </w:pPr>
    </w:p>
    <w:p w14:paraId="05119AD4" w14:textId="77777777" w:rsidR="001A1586" w:rsidRDefault="001A1586" w:rsidP="00832C56">
      <w:pPr>
        <w:jc w:val="center"/>
      </w:pPr>
    </w:p>
    <w:p w14:paraId="0F6D6314" w14:textId="77777777" w:rsidR="001A1586" w:rsidRDefault="001A1586" w:rsidP="00832C56"/>
    <w:p w14:paraId="727EA23F" w14:textId="77777777" w:rsidR="001A1586" w:rsidRDefault="001A1586" w:rsidP="00832C56"/>
    <w:p w14:paraId="7F233CA0" w14:textId="77777777" w:rsidR="001A1586" w:rsidRDefault="001A1586" w:rsidP="00832C56"/>
    <w:p w14:paraId="05D9BC24" w14:textId="77777777" w:rsidR="001A1586" w:rsidRDefault="001A1586" w:rsidP="00832C56"/>
    <w:p w14:paraId="0D1367DB" w14:textId="77777777" w:rsidR="001A1586" w:rsidRDefault="001A1586" w:rsidP="00832C56"/>
    <w:p w14:paraId="3C83E791" w14:textId="77777777" w:rsidR="001A1586" w:rsidRDefault="001A1586" w:rsidP="00832C56"/>
    <w:p w14:paraId="2B57898F" w14:textId="278123D5" w:rsidR="001A1586" w:rsidRPr="00A57F76" w:rsidRDefault="003E2F80" w:rsidP="00832C56">
      <w:pPr>
        <w:rPr>
          <w:color w:val="000000"/>
        </w:rPr>
      </w:pPr>
      <w:r w:rsidRPr="00A57F76">
        <w:rPr>
          <w:color w:val="000000"/>
        </w:rPr>
        <w:t>Студент</w:t>
      </w:r>
      <w:r w:rsidR="001A1586" w:rsidRPr="00A57F76">
        <w:rPr>
          <w:color w:val="000000"/>
        </w:rPr>
        <w:t xml:space="preserve"> </w:t>
      </w:r>
      <w:r w:rsidR="001A1586" w:rsidRPr="00A57F76">
        <w:rPr>
          <w:color w:val="000000"/>
        </w:rPr>
        <w:tab/>
      </w:r>
      <w:r w:rsidR="001A1586" w:rsidRPr="00A57F76">
        <w:rPr>
          <w:color w:val="000000"/>
        </w:rPr>
        <w:tab/>
      </w:r>
      <w:r w:rsidR="001A1586" w:rsidRPr="00A57F76">
        <w:rPr>
          <w:color w:val="000000"/>
        </w:rPr>
        <w:tab/>
      </w:r>
      <w:r w:rsidR="001A1586" w:rsidRPr="00A57F76">
        <w:rPr>
          <w:color w:val="000000"/>
        </w:rPr>
        <w:tab/>
      </w:r>
      <w:r w:rsidR="001A1586" w:rsidRPr="00A57F76">
        <w:rPr>
          <w:color w:val="000000"/>
        </w:rPr>
        <w:tab/>
      </w:r>
      <w:r w:rsidR="001A1586" w:rsidRPr="00A57F76">
        <w:rPr>
          <w:color w:val="000000"/>
        </w:rPr>
        <w:tab/>
      </w:r>
      <w:r w:rsidR="001A1586" w:rsidRPr="00A57F76">
        <w:rPr>
          <w:color w:val="000000"/>
        </w:rPr>
        <w:tab/>
      </w:r>
      <w:r w:rsidR="001A1586" w:rsidRPr="00A57F76">
        <w:rPr>
          <w:color w:val="000000"/>
        </w:rPr>
        <w:tab/>
      </w:r>
      <w:r w:rsidR="001A1586" w:rsidRPr="00A57F76">
        <w:rPr>
          <w:color w:val="000000"/>
        </w:rPr>
        <w:tab/>
      </w:r>
      <w:r w:rsidR="00A57F76">
        <w:rPr>
          <w:color w:val="000000"/>
        </w:rPr>
        <w:t>К</w:t>
      </w:r>
      <w:r w:rsidR="001A1586" w:rsidRPr="00A57F76">
        <w:rPr>
          <w:color w:val="000000"/>
        </w:rPr>
        <w:t>.</w:t>
      </w:r>
      <w:r w:rsidR="00A57F76">
        <w:rPr>
          <w:color w:val="000000"/>
        </w:rPr>
        <w:t>В</w:t>
      </w:r>
      <w:r w:rsidR="001A1586" w:rsidRPr="00A57F76">
        <w:rPr>
          <w:color w:val="000000"/>
        </w:rPr>
        <w:t xml:space="preserve">. </w:t>
      </w:r>
      <w:r w:rsidR="00A57F76">
        <w:rPr>
          <w:color w:val="000000"/>
        </w:rPr>
        <w:t>Горбачевский</w:t>
      </w:r>
    </w:p>
    <w:p w14:paraId="67038CDC" w14:textId="01637D48" w:rsidR="001A1586" w:rsidRPr="00A57F76" w:rsidRDefault="001A1586" w:rsidP="00832C56">
      <w:pPr>
        <w:rPr>
          <w:color w:val="000000"/>
        </w:rPr>
      </w:pP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980E94">
        <w:rPr>
          <w:color w:val="000000"/>
          <w:highlight w:val="yellow"/>
        </w:rPr>
        <w:br/>
      </w:r>
      <w:r w:rsidR="00980E94" w:rsidRPr="00A57F76">
        <w:rPr>
          <w:color w:val="000000"/>
        </w:rPr>
        <w:t>Препода</w:t>
      </w:r>
      <w:r w:rsidR="003E2F80" w:rsidRPr="00A57F76">
        <w:rPr>
          <w:color w:val="000000"/>
        </w:rPr>
        <w:t>ватель</w:t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</w:r>
      <w:r w:rsidRPr="00A57F76">
        <w:rPr>
          <w:color w:val="000000"/>
        </w:rPr>
        <w:tab/>
        <w:t>Д.В. Куприянова</w:t>
      </w:r>
    </w:p>
    <w:p w14:paraId="0E3FD45A" w14:textId="77777777" w:rsidR="001A1586" w:rsidRDefault="001A1586" w:rsidP="00832C56"/>
    <w:p w14:paraId="41C240E9" w14:textId="77777777" w:rsidR="001A1586" w:rsidRDefault="001A1586" w:rsidP="00832C56"/>
    <w:p w14:paraId="5440F7AB" w14:textId="77777777" w:rsidR="001A1586" w:rsidRDefault="001A1586" w:rsidP="00832C56"/>
    <w:p w14:paraId="5B6A50D5" w14:textId="77777777" w:rsidR="001A1586" w:rsidRDefault="001A1586" w:rsidP="00832C56"/>
    <w:p w14:paraId="18ABE2EF" w14:textId="77777777" w:rsidR="001A1586" w:rsidRDefault="001A1586" w:rsidP="00832C56"/>
    <w:p w14:paraId="152D9F5A" w14:textId="77777777" w:rsidR="001A1586" w:rsidRDefault="001A1586" w:rsidP="00832C56"/>
    <w:p w14:paraId="1246FFD6" w14:textId="77777777" w:rsidR="001A1586" w:rsidRDefault="001A1586" w:rsidP="00832C56"/>
    <w:p w14:paraId="48D17ACD" w14:textId="77777777" w:rsidR="001A1586" w:rsidRDefault="001A1586" w:rsidP="00832C56"/>
    <w:p w14:paraId="20977FD7" w14:textId="4F9DB415" w:rsidR="00886253" w:rsidRDefault="00980E94" w:rsidP="00832C56">
      <w:pPr>
        <w:jc w:val="center"/>
        <w:sectPr w:rsidR="00886253" w:rsidSect="00980E94">
          <w:footerReference w:type="even" r:id="rId8"/>
          <w:footerReference w:type="default" r:id="rId9"/>
          <w:footerReference w:type="first" r:id="rId10"/>
          <w:pgSz w:w="11909" w:h="16834" w:code="9"/>
          <w:pgMar w:top="1134" w:right="851" w:bottom="1531" w:left="1701" w:header="680" w:footer="680" w:gutter="0"/>
          <w:cols w:space="60"/>
          <w:noEndnote/>
          <w:docGrid w:linePitch="381"/>
        </w:sectPr>
      </w:pPr>
      <w:r>
        <w:t>МИНСК 2024</w:t>
      </w:r>
      <w:r w:rsidR="00CF04EF">
        <w:br w:type="page"/>
      </w:r>
    </w:p>
    <w:p w14:paraId="6F102762" w14:textId="08CC8FFC" w:rsidR="001544D1" w:rsidRPr="003E2F80" w:rsidRDefault="009C7ED1" w:rsidP="00832C56">
      <w:pPr>
        <w:pStyle w:val="10"/>
      </w:pPr>
      <w:bookmarkStart w:id="0" w:name="_Toc122694822"/>
      <w:r w:rsidRPr="00206312">
        <w:lastRenderedPageBreak/>
        <w:t xml:space="preserve">1 </w:t>
      </w:r>
      <w:bookmarkEnd w:id="0"/>
      <w:r w:rsidR="00960B9F">
        <w:t xml:space="preserve">Исследование </w:t>
      </w:r>
      <w:r w:rsidR="00A62DBB">
        <w:rPr>
          <w:lang w:val="en-US"/>
        </w:rPr>
        <w:t>c</w:t>
      </w:r>
      <w:r w:rsidR="00A62DBB">
        <w:t>истемы хранения</w:t>
      </w:r>
    </w:p>
    <w:p w14:paraId="59C3BC7E" w14:textId="77777777" w:rsidR="001544D1" w:rsidRPr="001544D1" w:rsidRDefault="001544D1" w:rsidP="00832C56">
      <w:pPr>
        <w:pStyle w:val="a"/>
      </w:pPr>
    </w:p>
    <w:p w14:paraId="49105671" w14:textId="2990BC0B" w:rsidR="00636CA4" w:rsidRDefault="00D87947" w:rsidP="00832C56">
      <w:pPr>
        <w:pStyle w:val="a2"/>
        <w:numPr>
          <w:ilvl w:val="1"/>
          <w:numId w:val="28"/>
        </w:numPr>
        <w:rPr>
          <w:lang w:val="en-US"/>
        </w:rPr>
      </w:pPr>
      <w:r>
        <w:t>Работа во вкладке</w:t>
      </w:r>
      <w:r w:rsidR="00960B9F">
        <w:t xml:space="preserve"> </w:t>
      </w:r>
      <w:r>
        <w:rPr>
          <w:lang w:val="en-US"/>
        </w:rPr>
        <w:t>Dashboard</w:t>
      </w:r>
    </w:p>
    <w:p w14:paraId="308AC05F" w14:textId="57E1D56F" w:rsidR="00D87947" w:rsidRDefault="00D87947" w:rsidP="00832C56">
      <w:pPr>
        <w:pStyle w:val="a"/>
        <w:rPr>
          <w:lang w:val="en-US" w:eastAsia="zh-CN"/>
        </w:rPr>
      </w:pPr>
    </w:p>
    <w:p w14:paraId="38F9BCD0" w14:textId="157B4A48" w:rsidR="00F54605" w:rsidRPr="00810611" w:rsidRDefault="00F54605" w:rsidP="00832C56">
      <w:pPr>
        <w:pStyle w:val="a"/>
        <w:rPr>
          <w:lang w:eastAsia="zh-CN"/>
        </w:rPr>
      </w:pPr>
      <w:r>
        <w:rPr>
          <w:lang w:eastAsia="zh-CN"/>
        </w:rPr>
        <w:t>Во</w:t>
      </w:r>
      <w:r w:rsidRPr="00F54605">
        <w:rPr>
          <w:lang w:eastAsia="zh-CN"/>
        </w:rPr>
        <w:t xml:space="preserve"> </w:t>
      </w:r>
      <w:r>
        <w:rPr>
          <w:lang w:eastAsia="zh-CN"/>
        </w:rPr>
        <w:t>вкладке</w:t>
      </w:r>
      <w:r w:rsidRPr="00F54605">
        <w:rPr>
          <w:lang w:eastAsia="zh-CN"/>
        </w:rPr>
        <w:t xml:space="preserve"> </w:t>
      </w:r>
      <w:r>
        <w:rPr>
          <w:lang w:val="en-US" w:eastAsia="zh-CN"/>
        </w:rPr>
        <w:t>Dashboard</w:t>
      </w:r>
      <w:r w:rsidRPr="00F54605">
        <w:rPr>
          <w:lang w:eastAsia="zh-CN"/>
        </w:rPr>
        <w:t xml:space="preserve"> </w:t>
      </w:r>
      <w:r>
        <w:rPr>
          <w:lang w:eastAsia="zh-CN"/>
        </w:rPr>
        <w:t>можно</w:t>
      </w:r>
      <w:r w:rsidRPr="00F54605">
        <w:rPr>
          <w:lang w:eastAsia="zh-CN"/>
        </w:rPr>
        <w:t xml:space="preserve"> </w:t>
      </w:r>
      <w:r>
        <w:rPr>
          <w:lang w:eastAsia="zh-CN"/>
        </w:rPr>
        <w:t>посмотреть</w:t>
      </w:r>
      <w:r w:rsidRPr="00F54605">
        <w:rPr>
          <w:lang w:eastAsia="zh-CN"/>
        </w:rPr>
        <w:t xml:space="preserve"> </w:t>
      </w:r>
      <w:r>
        <w:rPr>
          <w:lang w:eastAsia="zh-CN"/>
        </w:rPr>
        <w:t>информацию</w:t>
      </w:r>
      <w:r w:rsidRPr="00F54605">
        <w:rPr>
          <w:lang w:eastAsia="zh-CN"/>
        </w:rPr>
        <w:t xml:space="preserve"> </w:t>
      </w:r>
      <w:r>
        <w:rPr>
          <w:lang w:eastAsia="zh-CN"/>
        </w:rPr>
        <w:t>о</w:t>
      </w:r>
      <w:r w:rsidRPr="00F54605">
        <w:rPr>
          <w:lang w:eastAsia="zh-CN"/>
        </w:rPr>
        <w:t xml:space="preserve"> </w:t>
      </w:r>
      <w:r>
        <w:rPr>
          <w:lang w:eastAsia="zh-CN"/>
        </w:rPr>
        <w:t>системе</w:t>
      </w:r>
      <w:r w:rsidRPr="00F54605">
        <w:rPr>
          <w:lang w:eastAsia="zh-CN"/>
        </w:rPr>
        <w:t xml:space="preserve"> (</w:t>
      </w:r>
      <w:r w:rsidRPr="00D87947">
        <w:rPr>
          <w:lang w:val="en-US" w:eastAsia="zh-CN"/>
        </w:rPr>
        <w:t>System</w:t>
      </w:r>
      <w:r w:rsidRPr="00F54605">
        <w:rPr>
          <w:lang w:eastAsia="zh-CN"/>
        </w:rPr>
        <w:t xml:space="preserve"> </w:t>
      </w:r>
      <w:r w:rsidRPr="00D87947">
        <w:rPr>
          <w:lang w:val="en-US" w:eastAsia="zh-CN"/>
        </w:rPr>
        <w:t>Information</w:t>
      </w:r>
      <w:r w:rsidRPr="00F54605">
        <w:rPr>
          <w:lang w:eastAsia="zh-CN"/>
        </w:rPr>
        <w:t xml:space="preserve">), </w:t>
      </w:r>
      <w:r>
        <w:rPr>
          <w:lang w:eastAsia="zh-CN"/>
        </w:rPr>
        <w:t>информацию</w:t>
      </w:r>
      <w:r w:rsidRPr="00F54605">
        <w:rPr>
          <w:lang w:eastAsia="zh-CN"/>
        </w:rPr>
        <w:t xml:space="preserve"> </w:t>
      </w:r>
      <w:r>
        <w:rPr>
          <w:lang w:eastAsia="zh-CN"/>
        </w:rPr>
        <w:t>о</w:t>
      </w:r>
      <w:r w:rsidRPr="00F54605">
        <w:rPr>
          <w:lang w:eastAsia="zh-CN"/>
        </w:rPr>
        <w:t xml:space="preserve"> </w:t>
      </w:r>
      <w:r>
        <w:rPr>
          <w:lang w:eastAsia="zh-CN"/>
        </w:rPr>
        <w:t>заполнении</w:t>
      </w:r>
      <w:r w:rsidRPr="00F54605">
        <w:rPr>
          <w:lang w:eastAsia="zh-CN"/>
        </w:rPr>
        <w:t xml:space="preserve"> </w:t>
      </w:r>
      <w:r>
        <w:rPr>
          <w:lang w:eastAsia="zh-CN"/>
        </w:rPr>
        <w:t>хранилища</w:t>
      </w:r>
      <w:r w:rsidRPr="00F54605">
        <w:rPr>
          <w:lang w:eastAsia="zh-CN"/>
        </w:rPr>
        <w:t xml:space="preserve"> (</w:t>
      </w:r>
      <w:r>
        <w:rPr>
          <w:lang w:val="en-US" w:eastAsia="zh-CN"/>
        </w:rPr>
        <w:t>System</w:t>
      </w:r>
      <w:r w:rsidRPr="00F54605">
        <w:rPr>
          <w:lang w:eastAsia="zh-CN"/>
        </w:rPr>
        <w:t xml:space="preserve"> </w:t>
      </w:r>
      <w:r>
        <w:rPr>
          <w:lang w:val="en-US" w:eastAsia="zh-CN"/>
        </w:rPr>
        <w:t>Capacity</w:t>
      </w:r>
      <w:r w:rsidRPr="00F54605">
        <w:rPr>
          <w:lang w:eastAsia="zh-CN"/>
        </w:rPr>
        <w:t xml:space="preserve">), </w:t>
      </w:r>
      <w:r>
        <w:rPr>
          <w:lang w:eastAsia="zh-CN"/>
        </w:rPr>
        <w:t>информацию</w:t>
      </w:r>
      <w:r w:rsidRPr="00F54605">
        <w:rPr>
          <w:lang w:eastAsia="zh-CN"/>
        </w:rPr>
        <w:t xml:space="preserve"> </w:t>
      </w:r>
      <w:r>
        <w:rPr>
          <w:lang w:eastAsia="zh-CN"/>
        </w:rPr>
        <w:t>о</w:t>
      </w:r>
      <w:r w:rsidRPr="00F54605">
        <w:rPr>
          <w:lang w:eastAsia="zh-CN"/>
        </w:rPr>
        <w:t xml:space="preserve"> </w:t>
      </w:r>
      <w:r>
        <w:rPr>
          <w:lang w:eastAsia="zh-CN"/>
        </w:rPr>
        <w:t>пулах</w:t>
      </w:r>
      <w:r w:rsidRPr="00F54605">
        <w:rPr>
          <w:lang w:eastAsia="zh-CN"/>
        </w:rPr>
        <w:t xml:space="preserve"> </w:t>
      </w:r>
      <w:r>
        <w:rPr>
          <w:lang w:eastAsia="zh-CN"/>
        </w:rPr>
        <w:t>для</w:t>
      </w:r>
      <w:r w:rsidRPr="00F54605">
        <w:rPr>
          <w:lang w:eastAsia="zh-CN"/>
        </w:rPr>
        <w:t xml:space="preserve"> </w:t>
      </w:r>
      <w:r>
        <w:rPr>
          <w:lang w:eastAsia="zh-CN"/>
        </w:rPr>
        <w:t>хранения</w:t>
      </w:r>
      <w:r w:rsidRPr="00F54605">
        <w:rPr>
          <w:lang w:eastAsia="zh-CN"/>
        </w:rPr>
        <w:t xml:space="preserve"> (</w:t>
      </w:r>
      <w:r>
        <w:rPr>
          <w:lang w:val="en-US" w:eastAsia="zh-CN"/>
        </w:rPr>
        <w:t>Storage</w:t>
      </w:r>
      <w:r w:rsidRPr="00F54605">
        <w:rPr>
          <w:lang w:eastAsia="zh-CN"/>
        </w:rPr>
        <w:t xml:space="preserve"> </w:t>
      </w:r>
      <w:r>
        <w:rPr>
          <w:lang w:val="en-US" w:eastAsia="zh-CN"/>
        </w:rPr>
        <w:t>Pools</w:t>
      </w:r>
      <w:r w:rsidRPr="00F54605">
        <w:rPr>
          <w:lang w:eastAsia="zh-CN"/>
        </w:rPr>
        <w:t xml:space="preserve">) </w:t>
      </w:r>
      <w:r>
        <w:rPr>
          <w:lang w:eastAsia="zh-CN"/>
        </w:rPr>
        <w:t>и</w:t>
      </w:r>
      <w:r w:rsidRPr="00F54605">
        <w:rPr>
          <w:lang w:eastAsia="zh-CN"/>
        </w:rPr>
        <w:t xml:space="preserve"> </w:t>
      </w:r>
      <w:r>
        <w:rPr>
          <w:lang w:eastAsia="zh-CN"/>
        </w:rPr>
        <w:t>системные</w:t>
      </w:r>
      <w:r w:rsidRPr="00F54605">
        <w:rPr>
          <w:lang w:eastAsia="zh-CN"/>
        </w:rPr>
        <w:t xml:space="preserve"> </w:t>
      </w:r>
      <w:r>
        <w:rPr>
          <w:lang w:eastAsia="zh-CN"/>
        </w:rPr>
        <w:t>уведомления</w:t>
      </w:r>
      <w:r w:rsidRPr="00F54605">
        <w:rPr>
          <w:lang w:eastAsia="zh-CN"/>
        </w:rPr>
        <w:t xml:space="preserve"> (</w:t>
      </w:r>
      <w:r>
        <w:rPr>
          <w:lang w:val="en-US" w:eastAsia="zh-CN"/>
        </w:rPr>
        <w:t>System</w:t>
      </w:r>
      <w:r w:rsidRPr="00F54605">
        <w:rPr>
          <w:lang w:eastAsia="zh-CN"/>
        </w:rPr>
        <w:t xml:space="preserve"> </w:t>
      </w:r>
      <w:r>
        <w:rPr>
          <w:lang w:val="en-US" w:eastAsia="zh-CN"/>
        </w:rPr>
        <w:t>Alerts</w:t>
      </w:r>
      <w:r w:rsidRPr="00F54605">
        <w:rPr>
          <w:lang w:eastAsia="zh-CN"/>
        </w:rPr>
        <w:t>).</w:t>
      </w:r>
      <w:r w:rsidR="00810611" w:rsidRPr="00810611">
        <w:rPr>
          <w:lang w:eastAsia="zh-CN"/>
        </w:rPr>
        <w:t xml:space="preserve"> </w:t>
      </w:r>
      <w:r w:rsidR="00810611">
        <w:rPr>
          <w:lang w:eastAsia="zh-CN"/>
        </w:rPr>
        <w:t xml:space="preserve">Доступен также список </w:t>
      </w:r>
      <w:r w:rsidR="00810611">
        <w:rPr>
          <w:lang w:val="en-US" w:eastAsia="zh-CN"/>
        </w:rPr>
        <w:t>Customize</w:t>
      </w:r>
      <w:r w:rsidR="00810611">
        <w:rPr>
          <w:lang w:eastAsia="zh-CN"/>
        </w:rPr>
        <w:t>.</w:t>
      </w:r>
    </w:p>
    <w:p w14:paraId="41AACF97" w14:textId="77777777" w:rsidR="00F54605" w:rsidRDefault="00F54605" w:rsidP="00832C56">
      <w:pPr>
        <w:pStyle w:val="a"/>
        <w:rPr>
          <w:lang w:eastAsia="zh-CN"/>
        </w:rPr>
      </w:pPr>
    </w:p>
    <w:p w14:paraId="22826C7D" w14:textId="6AAAF12A" w:rsidR="00F54605" w:rsidRDefault="004F2871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AF2CA39" wp14:editId="4AC45FB4">
            <wp:extent cx="5941695" cy="335407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CA05" w14:textId="30BBA4A7" w:rsidR="00F54605" w:rsidRDefault="00F54605" w:rsidP="00832C56">
      <w:pPr>
        <w:pStyle w:val="a"/>
        <w:ind w:firstLine="0"/>
        <w:jc w:val="center"/>
        <w:rPr>
          <w:lang w:eastAsia="zh-CN"/>
        </w:rPr>
      </w:pPr>
    </w:p>
    <w:p w14:paraId="29A86CA4" w14:textId="63E42541" w:rsidR="00F54605" w:rsidRDefault="00F54605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1.1 – Функции, доступные из окна </w:t>
      </w:r>
      <w:r>
        <w:rPr>
          <w:lang w:val="en-US" w:eastAsia="zh-CN"/>
        </w:rPr>
        <w:t>Common</w:t>
      </w:r>
      <w:r w:rsidRPr="00F54605">
        <w:rPr>
          <w:lang w:eastAsia="zh-CN"/>
        </w:rPr>
        <w:t xml:space="preserve"> </w:t>
      </w:r>
      <w:r>
        <w:rPr>
          <w:lang w:val="en-US" w:eastAsia="zh-CN"/>
        </w:rPr>
        <w:t>Tasks</w:t>
      </w:r>
    </w:p>
    <w:p w14:paraId="62D56CCB" w14:textId="77777777" w:rsidR="00F54605" w:rsidRPr="00F54605" w:rsidRDefault="00F54605" w:rsidP="00832C56">
      <w:pPr>
        <w:pStyle w:val="a"/>
        <w:ind w:firstLine="0"/>
        <w:jc w:val="center"/>
        <w:rPr>
          <w:lang w:eastAsia="zh-CN"/>
        </w:rPr>
      </w:pPr>
    </w:p>
    <w:p w14:paraId="1CC437DE" w14:textId="77777777" w:rsidR="00652427" w:rsidRDefault="00F54605" w:rsidP="00832C56">
      <w:pPr>
        <w:pStyle w:val="a"/>
        <w:rPr>
          <w:lang w:eastAsia="zh-CN"/>
        </w:rPr>
      </w:pPr>
      <w:r>
        <w:rPr>
          <w:lang w:eastAsia="zh-CN"/>
        </w:rPr>
        <w:t xml:space="preserve">Также из этого окна доступно окно </w:t>
      </w:r>
      <w:r>
        <w:rPr>
          <w:lang w:val="en-US" w:eastAsia="zh-CN"/>
        </w:rPr>
        <w:t>Common</w:t>
      </w:r>
      <w:r w:rsidRPr="00F54605">
        <w:rPr>
          <w:lang w:eastAsia="zh-CN"/>
        </w:rPr>
        <w:t xml:space="preserve"> </w:t>
      </w:r>
      <w:r>
        <w:rPr>
          <w:lang w:val="en-US" w:eastAsia="zh-CN"/>
        </w:rPr>
        <w:t>Tasks</w:t>
      </w:r>
      <w:r w:rsidRPr="00F54605">
        <w:rPr>
          <w:lang w:eastAsia="zh-CN"/>
        </w:rPr>
        <w:t xml:space="preserve">, </w:t>
      </w:r>
      <w:r>
        <w:rPr>
          <w:lang w:eastAsia="zh-CN"/>
        </w:rPr>
        <w:t>в</w:t>
      </w:r>
      <w:r w:rsidR="00652427">
        <w:rPr>
          <w:lang w:eastAsia="zh-CN"/>
        </w:rPr>
        <w:t xml:space="preserve"> разделе </w:t>
      </w:r>
      <w:r w:rsidR="00652427">
        <w:rPr>
          <w:lang w:val="en-US" w:eastAsia="zh-CN"/>
        </w:rPr>
        <w:t>Common</w:t>
      </w:r>
      <w:r w:rsidR="00652427" w:rsidRPr="00652427">
        <w:rPr>
          <w:lang w:eastAsia="zh-CN"/>
        </w:rPr>
        <w:t xml:space="preserve"> </w:t>
      </w:r>
      <w:r w:rsidR="00652427">
        <w:rPr>
          <w:lang w:val="en-US" w:eastAsia="zh-CN"/>
        </w:rPr>
        <w:t>storage</w:t>
      </w:r>
      <w:r w:rsidR="00652427" w:rsidRPr="00652427">
        <w:rPr>
          <w:lang w:eastAsia="zh-CN"/>
        </w:rPr>
        <w:t xml:space="preserve"> </w:t>
      </w:r>
      <w:r w:rsidR="00652427">
        <w:rPr>
          <w:lang w:val="en-US" w:eastAsia="zh-CN"/>
        </w:rPr>
        <w:t>tasks</w:t>
      </w:r>
      <w:r>
        <w:rPr>
          <w:lang w:eastAsia="zh-CN"/>
        </w:rPr>
        <w:t xml:space="preserve"> которо</w:t>
      </w:r>
      <w:r w:rsidR="00652427">
        <w:rPr>
          <w:lang w:eastAsia="zh-CN"/>
        </w:rPr>
        <w:t>го</w:t>
      </w:r>
      <w:r>
        <w:rPr>
          <w:lang w:eastAsia="zh-CN"/>
        </w:rPr>
        <w:t xml:space="preserve"> можно создать файловую систему, </w:t>
      </w:r>
      <w:r>
        <w:rPr>
          <w:lang w:val="en-US" w:eastAsia="zh-CN"/>
        </w:rPr>
        <w:t>LUN</w:t>
      </w:r>
      <w:r w:rsidRPr="00F54605">
        <w:rPr>
          <w:lang w:eastAsia="zh-CN"/>
        </w:rPr>
        <w:t xml:space="preserve"> </w:t>
      </w:r>
      <w:r w:rsidR="009A2F6C">
        <w:rPr>
          <w:lang w:eastAsia="zh-CN"/>
        </w:rPr>
        <w:t xml:space="preserve">или </w:t>
      </w:r>
      <w:r>
        <w:rPr>
          <w:lang w:val="en-US" w:eastAsia="zh-CN"/>
        </w:rPr>
        <w:t>LUN</w:t>
      </w:r>
      <w:r w:rsidRPr="00F54605">
        <w:rPr>
          <w:lang w:eastAsia="zh-CN"/>
        </w:rPr>
        <w:t xml:space="preserve"> </w:t>
      </w:r>
      <w:r>
        <w:rPr>
          <w:lang w:val="en-US" w:eastAsia="zh-CN"/>
        </w:rPr>
        <w:t>group</w:t>
      </w:r>
      <w:r w:rsidR="009A2F6C">
        <w:rPr>
          <w:lang w:eastAsia="zh-CN"/>
        </w:rPr>
        <w:t xml:space="preserve">, создать хранилище для </w:t>
      </w:r>
      <w:r w:rsidR="009A2F6C">
        <w:rPr>
          <w:lang w:val="en-US" w:eastAsia="zh-CN"/>
        </w:rPr>
        <w:t>VMware</w:t>
      </w:r>
      <w:r w:rsidR="00652427">
        <w:rPr>
          <w:lang w:eastAsia="zh-CN"/>
        </w:rPr>
        <w:t>.</w:t>
      </w:r>
    </w:p>
    <w:p w14:paraId="103981CF" w14:textId="77777777" w:rsidR="00652427" w:rsidRDefault="00652427" w:rsidP="00832C56">
      <w:pPr>
        <w:pStyle w:val="a"/>
        <w:rPr>
          <w:lang w:eastAsia="zh-CN"/>
        </w:rPr>
      </w:pPr>
      <w:r>
        <w:rPr>
          <w:lang w:eastAsia="zh-CN"/>
        </w:rPr>
        <w:t xml:space="preserve">В разделе </w:t>
      </w:r>
      <w:r>
        <w:rPr>
          <w:lang w:val="en-US" w:eastAsia="zh-CN"/>
        </w:rPr>
        <w:t>Common</w:t>
      </w:r>
      <w:r w:rsidRPr="00652427">
        <w:rPr>
          <w:lang w:eastAsia="zh-CN"/>
        </w:rPr>
        <w:t xml:space="preserve"> </w:t>
      </w:r>
      <w:r>
        <w:rPr>
          <w:lang w:val="en-US" w:eastAsia="zh-CN"/>
        </w:rPr>
        <w:t>system</w:t>
      </w:r>
      <w:r w:rsidRPr="00652427">
        <w:rPr>
          <w:lang w:eastAsia="zh-CN"/>
        </w:rPr>
        <w:t xml:space="preserve"> </w:t>
      </w:r>
      <w:r>
        <w:rPr>
          <w:lang w:val="en-US" w:eastAsia="zh-CN"/>
        </w:rPr>
        <w:t>tasks</w:t>
      </w:r>
      <w:r w:rsidRPr="00652427">
        <w:rPr>
          <w:lang w:eastAsia="zh-CN"/>
        </w:rPr>
        <w:t xml:space="preserve"> </w:t>
      </w:r>
      <w:r>
        <w:rPr>
          <w:lang w:eastAsia="zh-CN"/>
        </w:rPr>
        <w:t xml:space="preserve">можно </w:t>
      </w:r>
      <w:r w:rsidR="009A2F6C">
        <w:rPr>
          <w:lang w:eastAsia="zh-CN"/>
        </w:rPr>
        <w:t>посмотреть детали заполненности хранилища, состояние здоровья системы, открыть настройки управления оповещениями, настройки управления, настройки управления пользовательскими ролями, а также открыть выполнение сервисных операций.</w:t>
      </w:r>
    </w:p>
    <w:p w14:paraId="5410EE9D" w14:textId="4C3E61C4" w:rsidR="00F54605" w:rsidRDefault="009A2F6C" w:rsidP="00832C56">
      <w:pPr>
        <w:pStyle w:val="a"/>
        <w:rPr>
          <w:lang w:eastAsia="zh-CN"/>
        </w:rPr>
      </w:pPr>
      <w:r>
        <w:rPr>
          <w:lang w:eastAsia="zh-CN"/>
        </w:rPr>
        <w:t>В общих задачах поддержки</w:t>
      </w:r>
      <w:r w:rsidR="00652427">
        <w:rPr>
          <w:lang w:eastAsia="zh-CN"/>
        </w:rPr>
        <w:t xml:space="preserve"> (</w:t>
      </w:r>
      <w:r w:rsidR="00652427">
        <w:rPr>
          <w:lang w:val="en-US" w:eastAsia="zh-CN"/>
        </w:rPr>
        <w:t>Common</w:t>
      </w:r>
      <w:r w:rsidR="00652427" w:rsidRPr="00652427">
        <w:rPr>
          <w:lang w:eastAsia="zh-CN"/>
        </w:rPr>
        <w:t xml:space="preserve"> </w:t>
      </w:r>
      <w:r w:rsidR="00652427">
        <w:rPr>
          <w:lang w:val="en-US" w:eastAsia="zh-CN"/>
        </w:rPr>
        <w:t>support</w:t>
      </w:r>
      <w:r w:rsidR="00652427" w:rsidRPr="00652427">
        <w:rPr>
          <w:lang w:eastAsia="zh-CN"/>
        </w:rPr>
        <w:t xml:space="preserve"> </w:t>
      </w:r>
      <w:r w:rsidR="00652427">
        <w:rPr>
          <w:lang w:val="en-US" w:eastAsia="zh-CN"/>
        </w:rPr>
        <w:t>tasks</w:t>
      </w:r>
      <w:r w:rsidR="00652427">
        <w:rPr>
          <w:lang w:eastAsia="zh-CN"/>
        </w:rPr>
        <w:t>)</w:t>
      </w:r>
      <w:r>
        <w:rPr>
          <w:lang w:eastAsia="zh-CN"/>
        </w:rPr>
        <w:t xml:space="preserve"> можно открыть форумы для обсуждения, поиск в службе поддержки </w:t>
      </w:r>
      <w:r>
        <w:rPr>
          <w:lang w:val="en-US" w:eastAsia="zh-CN"/>
        </w:rPr>
        <w:t>EMC</w:t>
      </w:r>
      <w:r>
        <w:rPr>
          <w:lang w:eastAsia="zh-CN"/>
        </w:rPr>
        <w:t>, онлайн документацию и вспомогательные видео (см. рисунок 1.1).</w:t>
      </w:r>
    </w:p>
    <w:p w14:paraId="680836B4" w14:textId="583FD7FB" w:rsidR="00652427" w:rsidRDefault="00652427" w:rsidP="00832C56">
      <w:pPr>
        <w:pStyle w:val="a"/>
        <w:rPr>
          <w:lang w:eastAsia="zh-CN"/>
        </w:rPr>
      </w:pPr>
    </w:p>
    <w:p w14:paraId="244D9AA4" w14:textId="490B0047" w:rsidR="00652427" w:rsidRDefault="007859E4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6168C2B" wp14:editId="0EE7861E">
            <wp:extent cx="5610860" cy="3225479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6098" w14:textId="77777777" w:rsidR="00652427" w:rsidRDefault="00652427" w:rsidP="00832C56">
      <w:pPr>
        <w:pStyle w:val="a"/>
        <w:ind w:firstLine="0"/>
        <w:jc w:val="center"/>
        <w:rPr>
          <w:lang w:eastAsia="zh-CN"/>
        </w:rPr>
      </w:pPr>
    </w:p>
    <w:p w14:paraId="35A63303" w14:textId="0FDAAF6A" w:rsidR="00652427" w:rsidRDefault="00652427" w:rsidP="00832C56">
      <w:pPr>
        <w:pStyle w:val="a"/>
        <w:ind w:firstLine="0"/>
        <w:jc w:val="center"/>
        <w:rPr>
          <w:lang w:val="en-US" w:eastAsia="zh-CN"/>
        </w:rPr>
      </w:pPr>
      <w:r>
        <w:rPr>
          <w:lang w:eastAsia="zh-CN"/>
        </w:rPr>
        <w:t>Рисунок 1.</w:t>
      </w:r>
      <w:r w:rsidR="00A16FAB" w:rsidRPr="000520FF">
        <w:rPr>
          <w:lang w:eastAsia="zh-CN"/>
        </w:rPr>
        <w:t>2</w:t>
      </w:r>
      <w:r>
        <w:rPr>
          <w:lang w:eastAsia="zh-CN"/>
        </w:rPr>
        <w:t xml:space="preserve"> – Перенесённое направо окно </w:t>
      </w:r>
      <w:r>
        <w:rPr>
          <w:lang w:val="en-US" w:eastAsia="zh-CN"/>
        </w:rPr>
        <w:t>System</w:t>
      </w:r>
      <w:r w:rsidRPr="00347A8E">
        <w:rPr>
          <w:lang w:eastAsia="zh-CN"/>
        </w:rPr>
        <w:t xml:space="preserve"> </w:t>
      </w:r>
      <w:r>
        <w:rPr>
          <w:lang w:val="en-US" w:eastAsia="zh-CN"/>
        </w:rPr>
        <w:t>Information</w:t>
      </w:r>
    </w:p>
    <w:p w14:paraId="53882948" w14:textId="77777777" w:rsidR="007B0B31" w:rsidRPr="009A2F6C" w:rsidRDefault="007B0B31" w:rsidP="00832C56">
      <w:pPr>
        <w:pStyle w:val="a"/>
        <w:ind w:firstLine="0"/>
        <w:jc w:val="center"/>
        <w:rPr>
          <w:lang w:eastAsia="zh-CN"/>
        </w:rPr>
      </w:pPr>
    </w:p>
    <w:p w14:paraId="5BCC0805" w14:textId="3C752C6A" w:rsidR="00810611" w:rsidRPr="00E76A1B" w:rsidRDefault="00D87947" w:rsidP="00832C56">
      <w:pPr>
        <w:pStyle w:val="a"/>
        <w:rPr>
          <w:lang w:eastAsia="zh-CN"/>
        </w:rPr>
      </w:pPr>
      <w:r w:rsidRPr="00D87947">
        <w:rPr>
          <w:lang w:eastAsia="zh-CN"/>
        </w:rPr>
        <w:t>Выб</w:t>
      </w:r>
      <w:r w:rsidR="00491646">
        <w:rPr>
          <w:lang w:eastAsia="zh-CN"/>
        </w:rPr>
        <w:t>и</w:t>
      </w:r>
      <w:r w:rsidRPr="00D87947">
        <w:rPr>
          <w:lang w:eastAsia="zh-CN"/>
        </w:rPr>
        <w:t>р</w:t>
      </w:r>
      <w:r w:rsidR="00491646">
        <w:rPr>
          <w:lang w:eastAsia="zh-CN"/>
        </w:rPr>
        <w:t>аем</w:t>
      </w:r>
      <w:r w:rsidRPr="00D87947">
        <w:rPr>
          <w:lang w:eastAsia="zh-CN"/>
        </w:rPr>
        <w:t xml:space="preserve"> и удерживае</w:t>
      </w:r>
      <w:r w:rsidR="00491646">
        <w:rPr>
          <w:lang w:eastAsia="zh-CN"/>
        </w:rPr>
        <w:t>м</w:t>
      </w:r>
      <w:r w:rsidRPr="00D87947">
        <w:rPr>
          <w:lang w:eastAsia="zh-CN"/>
        </w:rPr>
        <w:t xml:space="preserve"> шапку окна информации о системе (</w:t>
      </w:r>
      <w:r w:rsidRPr="00D87947">
        <w:rPr>
          <w:lang w:val="en-US" w:eastAsia="zh-CN"/>
        </w:rPr>
        <w:t>System</w:t>
      </w:r>
      <w:r w:rsidRPr="00D87947">
        <w:rPr>
          <w:lang w:eastAsia="zh-CN"/>
        </w:rPr>
        <w:t xml:space="preserve"> </w:t>
      </w:r>
      <w:r w:rsidRPr="00D87947">
        <w:rPr>
          <w:lang w:val="en-US" w:eastAsia="zh-CN"/>
        </w:rPr>
        <w:t>Information</w:t>
      </w:r>
      <w:r w:rsidRPr="00D87947">
        <w:rPr>
          <w:lang w:eastAsia="zh-CN"/>
        </w:rPr>
        <w:t>). Перен</w:t>
      </w:r>
      <w:r w:rsidR="00491646">
        <w:rPr>
          <w:lang w:eastAsia="zh-CN"/>
        </w:rPr>
        <w:t>осим</w:t>
      </w:r>
      <w:r w:rsidRPr="00D87947">
        <w:rPr>
          <w:lang w:eastAsia="zh-CN"/>
        </w:rPr>
        <w:t xml:space="preserve"> окно в верхний правый угол рабочей области. </w:t>
      </w:r>
      <w:r>
        <w:rPr>
          <w:lang w:eastAsia="zh-CN"/>
        </w:rPr>
        <w:t>Результат на рисунке</w:t>
      </w:r>
      <w:r w:rsidR="00652427" w:rsidRPr="00E76A1B">
        <w:rPr>
          <w:lang w:eastAsia="zh-CN"/>
        </w:rPr>
        <w:t xml:space="preserve"> 1.2.</w:t>
      </w:r>
    </w:p>
    <w:p w14:paraId="0E87ED69" w14:textId="1ECAD9C9" w:rsidR="00810611" w:rsidRDefault="00810611" w:rsidP="00832C56">
      <w:pPr>
        <w:pStyle w:val="a"/>
        <w:rPr>
          <w:lang w:eastAsia="zh-CN"/>
        </w:rPr>
      </w:pPr>
      <w:r>
        <w:rPr>
          <w:lang w:eastAsia="zh-CN"/>
        </w:rPr>
        <w:t xml:space="preserve">Выбираем список </w:t>
      </w:r>
      <w:r>
        <w:rPr>
          <w:lang w:val="en-US" w:eastAsia="zh-CN"/>
        </w:rPr>
        <w:t>Customize</w:t>
      </w:r>
      <w:r w:rsidR="00341AA1">
        <w:rPr>
          <w:lang w:eastAsia="zh-CN"/>
        </w:rPr>
        <w:t xml:space="preserve">, выбираем </w:t>
      </w:r>
      <w:r w:rsidR="00341AA1">
        <w:rPr>
          <w:lang w:val="en-US" w:eastAsia="zh-CN"/>
        </w:rPr>
        <w:t>LUN</w:t>
      </w:r>
      <w:r w:rsidR="00341AA1" w:rsidRPr="00341AA1">
        <w:rPr>
          <w:lang w:eastAsia="zh-CN"/>
        </w:rPr>
        <w:t>’</w:t>
      </w:r>
      <w:r w:rsidR="00341AA1">
        <w:rPr>
          <w:lang w:val="en-US" w:eastAsia="zh-CN"/>
        </w:rPr>
        <w:t>s</w:t>
      </w:r>
      <w:r w:rsidR="00341AA1" w:rsidRPr="00341AA1">
        <w:rPr>
          <w:lang w:eastAsia="zh-CN"/>
        </w:rPr>
        <w:t xml:space="preserve"> </w:t>
      </w:r>
      <w:r w:rsidR="00341AA1">
        <w:rPr>
          <w:lang w:eastAsia="zh-CN"/>
        </w:rPr>
        <w:t xml:space="preserve">и перетаскиваем их </w:t>
      </w:r>
      <w:r w:rsidR="003E2003">
        <w:rPr>
          <w:lang w:eastAsia="zh-CN"/>
        </w:rPr>
        <w:t>в правую</w:t>
      </w:r>
      <w:r w:rsidR="00341AA1">
        <w:rPr>
          <w:lang w:eastAsia="zh-CN"/>
        </w:rPr>
        <w:t xml:space="preserve"> верхнюю часть рабочей области, как показано на рисунке:</w:t>
      </w:r>
    </w:p>
    <w:p w14:paraId="5B7333AC" w14:textId="77777777" w:rsidR="00341AA1" w:rsidRPr="00341AA1" w:rsidRDefault="00341AA1" w:rsidP="00832C56">
      <w:pPr>
        <w:pStyle w:val="a"/>
        <w:rPr>
          <w:lang w:eastAsia="zh-CN"/>
        </w:rPr>
      </w:pPr>
    </w:p>
    <w:p w14:paraId="6CB7E9B8" w14:textId="210A07EF" w:rsidR="00F82597" w:rsidRDefault="004E1B2E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8DF1D2A" wp14:editId="6A9866F0">
            <wp:extent cx="5537604" cy="320230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604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F6D6" w14:textId="6472330C" w:rsidR="00F82597" w:rsidRDefault="00F82597" w:rsidP="00832C56">
      <w:pPr>
        <w:pStyle w:val="a"/>
        <w:jc w:val="center"/>
        <w:rPr>
          <w:lang w:eastAsia="zh-CN"/>
        </w:rPr>
      </w:pPr>
    </w:p>
    <w:p w14:paraId="7E3B13C8" w14:textId="4930ADA0" w:rsidR="00341AA1" w:rsidRDefault="00F82597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1.</w:t>
      </w:r>
      <w:r w:rsidR="00341AA1">
        <w:rPr>
          <w:lang w:eastAsia="zh-CN"/>
        </w:rPr>
        <w:t xml:space="preserve">3 – Перетаскивание окна </w:t>
      </w:r>
      <w:r w:rsidR="00341AA1">
        <w:rPr>
          <w:lang w:val="en-US" w:eastAsia="zh-CN"/>
        </w:rPr>
        <w:t>LUN</w:t>
      </w:r>
      <w:r w:rsidR="00341AA1" w:rsidRPr="00341AA1">
        <w:rPr>
          <w:lang w:eastAsia="zh-CN"/>
        </w:rPr>
        <w:t>’</w:t>
      </w:r>
      <w:r w:rsidR="00341AA1">
        <w:rPr>
          <w:lang w:val="en-US" w:eastAsia="zh-CN"/>
        </w:rPr>
        <w:t>s</w:t>
      </w:r>
      <w:r w:rsidR="00341AA1">
        <w:rPr>
          <w:lang w:eastAsia="zh-CN"/>
        </w:rPr>
        <w:t xml:space="preserve"> в рабочую область</w:t>
      </w:r>
    </w:p>
    <w:p w14:paraId="6B81B26E" w14:textId="77777777" w:rsidR="002C6D86" w:rsidRDefault="002C6D86" w:rsidP="00832C56">
      <w:pPr>
        <w:pStyle w:val="a"/>
        <w:ind w:firstLine="0"/>
        <w:jc w:val="center"/>
        <w:rPr>
          <w:lang w:eastAsia="zh-CN"/>
        </w:rPr>
      </w:pPr>
    </w:p>
    <w:p w14:paraId="00016965" w14:textId="7C4D09CF" w:rsidR="002C6D86" w:rsidRPr="002C6D86" w:rsidRDefault="002C6D86" w:rsidP="00942B5C">
      <w:pPr>
        <w:pStyle w:val="a2"/>
        <w:jc w:val="both"/>
      </w:pPr>
      <w:r w:rsidRPr="002C6D86">
        <w:lastRenderedPageBreak/>
        <w:t xml:space="preserve">1.2 </w:t>
      </w:r>
      <w:r>
        <w:t>Работа</w:t>
      </w:r>
      <w:r w:rsidRPr="002C6D86">
        <w:t xml:space="preserve"> </w:t>
      </w:r>
      <w:r>
        <w:t xml:space="preserve">во вкладке </w:t>
      </w:r>
      <w:r>
        <w:rPr>
          <w:lang w:val="en-US"/>
        </w:rPr>
        <w:t>System</w:t>
      </w:r>
    </w:p>
    <w:p w14:paraId="327E4349" w14:textId="77777777" w:rsidR="002C6D86" w:rsidRPr="002C6D86" w:rsidRDefault="002C6D86" w:rsidP="00942B5C">
      <w:pPr>
        <w:pStyle w:val="a"/>
        <w:rPr>
          <w:lang w:eastAsia="zh-CN"/>
        </w:rPr>
      </w:pPr>
    </w:p>
    <w:p w14:paraId="2B0FFEE0" w14:textId="7E2D850E" w:rsidR="00341AA1" w:rsidRDefault="00341AA1" w:rsidP="00942B5C">
      <w:pPr>
        <w:pStyle w:val="a"/>
        <w:rPr>
          <w:lang w:eastAsia="zh-CN"/>
        </w:rPr>
      </w:pPr>
      <w:r>
        <w:rPr>
          <w:lang w:eastAsia="zh-CN"/>
        </w:rPr>
        <w:t>Переходим</w:t>
      </w:r>
      <w:r w:rsidRPr="002C6D86">
        <w:rPr>
          <w:lang w:eastAsia="zh-CN"/>
        </w:rPr>
        <w:t xml:space="preserve"> </w:t>
      </w:r>
      <w:r>
        <w:rPr>
          <w:lang w:eastAsia="zh-CN"/>
        </w:rPr>
        <w:t>в</w:t>
      </w:r>
      <w:r w:rsidRPr="002C6D86">
        <w:rPr>
          <w:lang w:eastAsia="zh-CN"/>
        </w:rPr>
        <w:t xml:space="preserve"> </w:t>
      </w:r>
      <w:r>
        <w:rPr>
          <w:lang w:eastAsia="zh-CN"/>
        </w:rPr>
        <w:t>меню</w:t>
      </w:r>
      <w:r w:rsidRPr="002C6D86">
        <w:rPr>
          <w:lang w:eastAsia="zh-CN"/>
        </w:rPr>
        <w:t xml:space="preserve"> </w:t>
      </w:r>
      <w:r w:rsidRPr="00341AA1">
        <w:rPr>
          <w:lang w:val="en-US" w:eastAsia="zh-CN"/>
        </w:rPr>
        <w:t xml:space="preserve">Storage Resource Health (System -&gt; Storage Resource Health). </w:t>
      </w:r>
      <w:r>
        <w:rPr>
          <w:lang w:eastAsia="zh-CN"/>
        </w:rPr>
        <w:t>Здесь представлены ресурсы хранения, LUN’s, LUN Groups, хранилища данных и файловые системы, как показано на рисунке:</w:t>
      </w:r>
    </w:p>
    <w:p w14:paraId="49783C94" w14:textId="24B8C7EB" w:rsidR="00341AA1" w:rsidRDefault="00341AA1" w:rsidP="00832C56">
      <w:pPr>
        <w:pStyle w:val="a"/>
        <w:ind w:firstLine="0"/>
        <w:rPr>
          <w:lang w:eastAsia="zh-CN"/>
        </w:rPr>
      </w:pPr>
    </w:p>
    <w:p w14:paraId="5FDA4727" w14:textId="4634505C" w:rsidR="00341AA1" w:rsidRDefault="009B74FE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FFBA758" wp14:editId="109D2829">
            <wp:extent cx="4639945" cy="2702544"/>
            <wp:effectExtent l="0" t="0" r="825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6670" cy="270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F0B4" w14:textId="034C2075" w:rsidR="00341AA1" w:rsidRDefault="00341AA1" w:rsidP="00832C56">
      <w:pPr>
        <w:pStyle w:val="a"/>
        <w:ind w:firstLine="0"/>
        <w:jc w:val="center"/>
        <w:rPr>
          <w:lang w:eastAsia="zh-CN"/>
        </w:rPr>
      </w:pPr>
    </w:p>
    <w:p w14:paraId="1A85D683" w14:textId="07C1E532" w:rsidR="00341AA1" w:rsidRPr="00341AA1" w:rsidRDefault="00341AA1" w:rsidP="00832C56">
      <w:pPr>
        <w:pStyle w:val="a"/>
        <w:ind w:firstLine="0"/>
        <w:jc w:val="center"/>
        <w:rPr>
          <w:lang w:val="en-US" w:eastAsia="zh-CN"/>
        </w:rPr>
      </w:pPr>
      <w:r>
        <w:rPr>
          <w:lang w:eastAsia="zh-CN"/>
        </w:rPr>
        <w:t>Рисунок</w:t>
      </w:r>
      <w:r w:rsidRPr="00341AA1">
        <w:rPr>
          <w:lang w:val="en-US" w:eastAsia="zh-CN"/>
        </w:rPr>
        <w:t xml:space="preserve"> 1.4 – </w:t>
      </w:r>
      <w:r>
        <w:rPr>
          <w:lang w:eastAsia="zh-CN"/>
        </w:rPr>
        <w:t>Меню</w:t>
      </w:r>
      <w:r w:rsidRPr="00341AA1">
        <w:rPr>
          <w:lang w:val="en-US" w:eastAsia="zh-CN"/>
        </w:rPr>
        <w:t xml:space="preserve"> Storage Resource Health</w:t>
      </w:r>
    </w:p>
    <w:p w14:paraId="05D4CE3B" w14:textId="64CEA32E" w:rsidR="00341AA1" w:rsidRPr="00603EEB" w:rsidRDefault="00341AA1" w:rsidP="00832C56">
      <w:pPr>
        <w:pStyle w:val="a"/>
        <w:ind w:firstLine="0"/>
        <w:rPr>
          <w:lang w:val="en-US" w:eastAsia="zh-CN"/>
        </w:rPr>
      </w:pPr>
      <w:r>
        <w:rPr>
          <w:lang w:val="en-US" w:eastAsia="zh-CN"/>
        </w:rPr>
        <w:tab/>
      </w:r>
      <w:r w:rsidR="00603EEB">
        <w:rPr>
          <w:lang w:eastAsia="zh-CN"/>
        </w:rPr>
        <w:t xml:space="preserve"> </w:t>
      </w:r>
    </w:p>
    <w:p w14:paraId="5AA4BF6B" w14:textId="0E3957DA" w:rsidR="00B77BBE" w:rsidRDefault="002D0B0D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8EC1133" wp14:editId="085050AF">
            <wp:extent cx="4773295" cy="2763889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315" cy="277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1A29" w14:textId="27065C53" w:rsidR="00B77BBE" w:rsidRDefault="00B77BBE" w:rsidP="00832C56">
      <w:pPr>
        <w:pStyle w:val="a"/>
        <w:ind w:firstLine="0"/>
        <w:jc w:val="center"/>
        <w:rPr>
          <w:lang w:eastAsia="zh-CN"/>
        </w:rPr>
      </w:pPr>
    </w:p>
    <w:p w14:paraId="3A10B3BF" w14:textId="781A5474" w:rsidR="00B77BBE" w:rsidRDefault="00B77BBE" w:rsidP="00832C56">
      <w:pPr>
        <w:pStyle w:val="a"/>
        <w:ind w:firstLine="0"/>
        <w:jc w:val="center"/>
        <w:rPr>
          <w:lang w:val="en-US" w:eastAsia="zh-CN"/>
        </w:rPr>
      </w:pPr>
      <w:r>
        <w:rPr>
          <w:lang w:eastAsia="zh-CN"/>
        </w:rPr>
        <w:t>Рисунок</w:t>
      </w:r>
      <w:r w:rsidRPr="00603EEB">
        <w:rPr>
          <w:lang w:val="en-US" w:eastAsia="zh-CN"/>
        </w:rPr>
        <w:t xml:space="preserve"> 1.</w:t>
      </w:r>
      <w:r w:rsidR="00603EEB" w:rsidRPr="00603EEB">
        <w:rPr>
          <w:lang w:val="en-US" w:eastAsia="zh-CN"/>
        </w:rPr>
        <w:t xml:space="preserve">5 - </w:t>
      </w:r>
      <w:r w:rsidR="00603EEB" w:rsidRPr="00414CAD">
        <w:rPr>
          <w:lang w:val="en-US" w:eastAsia="zh-CN"/>
        </w:rPr>
        <w:t xml:space="preserve"> </w:t>
      </w:r>
      <w:r w:rsidR="00603EEB">
        <w:rPr>
          <w:lang w:eastAsia="zh-CN"/>
        </w:rPr>
        <w:t>Детали</w:t>
      </w:r>
      <w:r w:rsidR="00603EEB" w:rsidRPr="00414CAD">
        <w:rPr>
          <w:lang w:val="en-US" w:eastAsia="zh-CN"/>
        </w:rPr>
        <w:t xml:space="preserve"> </w:t>
      </w:r>
      <w:r w:rsidR="00603EEB">
        <w:rPr>
          <w:lang w:eastAsia="zh-CN"/>
        </w:rPr>
        <w:t>меню</w:t>
      </w:r>
      <w:r w:rsidR="00603EEB" w:rsidRPr="00341AA1">
        <w:rPr>
          <w:lang w:val="en-US" w:eastAsia="zh-CN"/>
        </w:rPr>
        <w:t xml:space="preserve"> Storage Resource Health</w:t>
      </w:r>
    </w:p>
    <w:p w14:paraId="2526E2C0" w14:textId="77777777" w:rsidR="009B74FE" w:rsidRPr="00603EEB" w:rsidRDefault="009B74FE" w:rsidP="00832C56">
      <w:pPr>
        <w:pStyle w:val="a"/>
        <w:ind w:firstLine="0"/>
        <w:jc w:val="center"/>
        <w:rPr>
          <w:lang w:val="en-US" w:eastAsia="zh-CN"/>
        </w:rPr>
      </w:pPr>
    </w:p>
    <w:p w14:paraId="0EE05C8A" w14:textId="2CB25F5F" w:rsidR="00B77BBE" w:rsidRDefault="00603EEB" w:rsidP="00832C56">
      <w:pPr>
        <w:pStyle w:val="a"/>
        <w:rPr>
          <w:lang w:eastAsia="zh-CN"/>
        </w:rPr>
      </w:pPr>
      <w:r w:rsidRPr="00603EEB">
        <w:rPr>
          <w:lang w:eastAsia="zh-CN"/>
        </w:rPr>
        <w:t xml:space="preserve">В левой части окна отображены существующие ресурсы, слева от каждого из них значок их статуса. Если нажать </w:t>
      </w:r>
      <w:r>
        <w:rPr>
          <w:lang w:eastAsia="zh-CN"/>
        </w:rPr>
        <w:t>левой</w:t>
      </w:r>
      <w:r w:rsidRPr="00603EEB">
        <w:rPr>
          <w:lang w:eastAsia="zh-CN"/>
        </w:rPr>
        <w:t xml:space="preserve"> клавишей мыши </w:t>
      </w:r>
      <w:r>
        <w:rPr>
          <w:lang w:eastAsia="zh-CN"/>
        </w:rPr>
        <w:t>на один из ресурсов, то можно посмотреть подробную информацию о состоянии данного ресурса (см. рисунок 1.5), например: статус, в каком пуле находится, статус этого пула.</w:t>
      </w:r>
    </w:p>
    <w:p w14:paraId="0BFB4A18" w14:textId="582B5DB2" w:rsidR="00636CA4" w:rsidRDefault="00E92447" w:rsidP="00832C56">
      <w:pPr>
        <w:pStyle w:val="a"/>
        <w:tabs>
          <w:tab w:val="left" w:pos="709"/>
        </w:tabs>
        <w:rPr>
          <w:lang w:eastAsia="zh-CN"/>
        </w:rPr>
      </w:pPr>
      <w:r>
        <w:rPr>
          <w:lang w:eastAsia="zh-CN"/>
        </w:rPr>
        <w:lastRenderedPageBreak/>
        <w:t>Представленные файловые системы сведены в таблицу:</w:t>
      </w:r>
    </w:p>
    <w:p w14:paraId="05AE71BE" w14:textId="77777777" w:rsidR="00832C56" w:rsidRDefault="00832C56" w:rsidP="00832C56">
      <w:pPr>
        <w:pStyle w:val="a"/>
        <w:ind w:firstLine="0"/>
        <w:rPr>
          <w:lang w:eastAsia="zh-CN"/>
        </w:rPr>
      </w:pPr>
    </w:p>
    <w:p w14:paraId="04743A37" w14:textId="6CF171FA" w:rsidR="00E92447" w:rsidRDefault="00E92447" w:rsidP="00832C56">
      <w:pPr>
        <w:pStyle w:val="a"/>
        <w:ind w:firstLine="0"/>
        <w:rPr>
          <w:lang w:eastAsia="zh-CN"/>
        </w:rPr>
      </w:pPr>
      <w:r>
        <w:rPr>
          <w:lang w:eastAsia="zh-CN"/>
        </w:rPr>
        <w:t>Таблица 1.1 – Файловые системы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4673"/>
        <w:gridCol w:w="4674"/>
      </w:tblGrid>
      <w:tr w:rsidR="00414CAD" w14:paraId="2C4FEE4E" w14:textId="77777777" w:rsidTr="00832C56">
        <w:trPr>
          <w:jc w:val="center"/>
        </w:trPr>
        <w:tc>
          <w:tcPr>
            <w:tcW w:w="2500" w:type="pct"/>
          </w:tcPr>
          <w:p w14:paraId="7F186C7F" w14:textId="6CDD691D" w:rsidR="00414CAD" w:rsidRPr="00997068" w:rsidRDefault="006F1ECE" w:rsidP="00832C56">
            <w:r>
              <w:t>Файловая система</w:t>
            </w:r>
          </w:p>
        </w:tc>
        <w:tc>
          <w:tcPr>
            <w:tcW w:w="2500" w:type="pct"/>
          </w:tcPr>
          <w:p w14:paraId="67074589" w14:textId="407085D4" w:rsidR="00414CAD" w:rsidRDefault="006F1ECE" w:rsidP="00832C56">
            <w:r>
              <w:t>Статус</w:t>
            </w:r>
          </w:p>
        </w:tc>
      </w:tr>
      <w:tr w:rsidR="00414CAD" w14:paraId="71F4AA31" w14:textId="77777777" w:rsidTr="00832C56">
        <w:trPr>
          <w:jc w:val="center"/>
        </w:trPr>
        <w:tc>
          <w:tcPr>
            <w:tcW w:w="2500" w:type="pct"/>
          </w:tcPr>
          <w:p w14:paraId="1175F670" w14:textId="76756353" w:rsidR="00414CAD" w:rsidRPr="00997068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LUN00</w:t>
            </w:r>
          </w:p>
        </w:tc>
        <w:tc>
          <w:tcPr>
            <w:tcW w:w="2500" w:type="pct"/>
          </w:tcPr>
          <w:p w14:paraId="757BE0D4" w14:textId="4B73B0AC" w:rsidR="00414CAD" w:rsidRPr="00997068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414CAD" w14:paraId="4363EF3F" w14:textId="77777777" w:rsidTr="00832C56">
        <w:trPr>
          <w:jc w:val="center"/>
        </w:trPr>
        <w:tc>
          <w:tcPr>
            <w:tcW w:w="2500" w:type="pct"/>
          </w:tcPr>
          <w:p w14:paraId="52321056" w14:textId="4107AB5E" w:rsidR="00414CAD" w:rsidRDefault="00414CAD" w:rsidP="00832C56">
            <w:r>
              <w:rPr>
                <w:lang w:val="en-US"/>
              </w:rPr>
              <w:t>FileSystem</w:t>
            </w:r>
            <w:r w:rsidR="006F1ECE">
              <w:rPr>
                <w:lang w:val="en-US"/>
              </w:rPr>
              <w:t>01</w:t>
            </w:r>
          </w:p>
        </w:tc>
        <w:tc>
          <w:tcPr>
            <w:tcW w:w="2500" w:type="pct"/>
          </w:tcPr>
          <w:p w14:paraId="65A99ADE" w14:textId="44DC8475" w:rsidR="00414CAD" w:rsidRPr="00997068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6F1ECE" w14:paraId="32A3AF8E" w14:textId="77777777" w:rsidTr="00832C56">
        <w:trPr>
          <w:jc w:val="center"/>
        </w:trPr>
        <w:tc>
          <w:tcPr>
            <w:tcW w:w="2500" w:type="pct"/>
          </w:tcPr>
          <w:p w14:paraId="50B65941" w14:textId="1AD81A44" w:rsidR="006F1ECE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FileSystem00</w:t>
            </w:r>
          </w:p>
        </w:tc>
        <w:tc>
          <w:tcPr>
            <w:tcW w:w="2500" w:type="pct"/>
          </w:tcPr>
          <w:p w14:paraId="7E8AEC99" w14:textId="29EEAF61" w:rsidR="006F1ECE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6F1ECE" w14:paraId="797A11D3" w14:textId="77777777" w:rsidTr="00832C56">
        <w:trPr>
          <w:jc w:val="center"/>
        </w:trPr>
        <w:tc>
          <w:tcPr>
            <w:tcW w:w="2500" w:type="pct"/>
          </w:tcPr>
          <w:p w14:paraId="6DF8C7CE" w14:textId="0BD89F89" w:rsidR="006F1ECE" w:rsidRDefault="006F1ECE" w:rsidP="00832C5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LUNGroup</w:t>
            </w:r>
            <w:proofErr w:type="spellEnd"/>
            <w:r>
              <w:rPr>
                <w:lang w:val="en-US"/>
              </w:rPr>
              <w:t>-FC</w:t>
            </w:r>
          </w:p>
        </w:tc>
        <w:tc>
          <w:tcPr>
            <w:tcW w:w="2500" w:type="pct"/>
          </w:tcPr>
          <w:p w14:paraId="7C162AEF" w14:textId="44CAD3D6" w:rsidR="006F1ECE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6F1ECE" w14:paraId="70FA498B" w14:textId="77777777" w:rsidTr="00832C56">
        <w:trPr>
          <w:jc w:val="center"/>
        </w:trPr>
        <w:tc>
          <w:tcPr>
            <w:tcW w:w="2500" w:type="pct"/>
          </w:tcPr>
          <w:p w14:paraId="6558A020" w14:textId="0655073B" w:rsidR="006F1ECE" w:rsidRDefault="006F1ECE" w:rsidP="00832C5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LUNGroup</w:t>
            </w:r>
            <w:proofErr w:type="spellEnd"/>
            <w:r>
              <w:rPr>
                <w:lang w:val="en-US"/>
              </w:rPr>
              <w:t>-iSCSI</w:t>
            </w:r>
          </w:p>
        </w:tc>
        <w:tc>
          <w:tcPr>
            <w:tcW w:w="2500" w:type="pct"/>
          </w:tcPr>
          <w:p w14:paraId="1403CDC9" w14:textId="342D8A0A" w:rsidR="006F1ECE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6F1ECE" w14:paraId="55DFE09F" w14:textId="77777777" w:rsidTr="00832C56">
        <w:trPr>
          <w:jc w:val="center"/>
        </w:trPr>
        <w:tc>
          <w:tcPr>
            <w:tcW w:w="2500" w:type="pct"/>
          </w:tcPr>
          <w:p w14:paraId="7A841747" w14:textId="35FF3C37" w:rsidR="006F1ECE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Datastore01</w:t>
            </w:r>
          </w:p>
        </w:tc>
        <w:tc>
          <w:tcPr>
            <w:tcW w:w="2500" w:type="pct"/>
          </w:tcPr>
          <w:p w14:paraId="387E0703" w14:textId="52157E8B" w:rsidR="006F1ECE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  <w:tr w:rsidR="006F1ECE" w14:paraId="21DC7FBC" w14:textId="77777777" w:rsidTr="00832C56">
        <w:trPr>
          <w:jc w:val="center"/>
        </w:trPr>
        <w:tc>
          <w:tcPr>
            <w:tcW w:w="2500" w:type="pct"/>
          </w:tcPr>
          <w:p w14:paraId="037CE543" w14:textId="7D78CE24" w:rsidR="006F1ECE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Datastore00</w:t>
            </w:r>
          </w:p>
        </w:tc>
        <w:tc>
          <w:tcPr>
            <w:tcW w:w="2500" w:type="pct"/>
          </w:tcPr>
          <w:p w14:paraId="6973FDCD" w14:textId="1DA47D54" w:rsidR="006F1ECE" w:rsidRDefault="006F1ECE" w:rsidP="00832C56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</w:tr>
    </w:tbl>
    <w:p w14:paraId="7195A88E" w14:textId="157040BB" w:rsidR="005E7E85" w:rsidRDefault="005E7E85" w:rsidP="00832C56">
      <w:pPr>
        <w:rPr>
          <w:lang w:eastAsia="zh-CN"/>
        </w:rPr>
      </w:pPr>
    </w:p>
    <w:p w14:paraId="12823D54" w14:textId="69C9883E" w:rsidR="006166C4" w:rsidRPr="00346BE8" w:rsidRDefault="006166C4" w:rsidP="00832C56">
      <w:pPr>
        <w:pStyle w:val="a2"/>
      </w:pPr>
      <w:r w:rsidRPr="00346BE8">
        <w:t xml:space="preserve">1.3 </w:t>
      </w:r>
      <w:r>
        <w:t xml:space="preserve">Работа во вкладке </w:t>
      </w:r>
      <w:r>
        <w:rPr>
          <w:lang w:val="en-US"/>
        </w:rPr>
        <w:t>Storage</w:t>
      </w:r>
    </w:p>
    <w:p w14:paraId="650ABCE3" w14:textId="77777777" w:rsidR="006166C4" w:rsidRDefault="006166C4" w:rsidP="00832C56">
      <w:pPr>
        <w:ind w:firstLine="708"/>
        <w:jc w:val="both"/>
        <w:rPr>
          <w:lang w:eastAsia="zh-CN"/>
        </w:rPr>
      </w:pPr>
    </w:p>
    <w:p w14:paraId="57968609" w14:textId="3CEBF4F2" w:rsidR="002762F2" w:rsidRDefault="002C6D86" w:rsidP="00832C56">
      <w:pPr>
        <w:ind w:firstLine="708"/>
        <w:jc w:val="both"/>
        <w:rPr>
          <w:lang w:eastAsia="zh-CN"/>
        </w:rPr>
      </w:pPr>
      <w:r>
        <w:rPr>
          <w:lang w:eastAsia="zh-CN"/>
        </w:rPr>
        <w:t>Во вкладке Storage</w:t>
      </w:r>
      <w:r w:rsidR="00346BE8">
        <w:rPr>
          <w:lang w:eastAsia="zh-CN"/>
        </w:rPr>
        <w:t xml:space="preserve"> переходим в</w:t>
      </w:r>
      <w:r>
        <w:rPr>
          <w:lang w:eastAsia="zh-CN"/>
        </w:rPr>
        <w:t xml:space="preserve"> меню управления пулом устройств хранения. В меню управления на вкладке List View, выб</w:t>
      </w:r>
      <w:r w:rsidR="00E76A1B">
        <w:rPr>
          <w:lang w:eastAsia="zh-CN"/>
        </w:rPr>
        <w:t>и</w:t>
      </w:r>
      <w:r>
        <w:rPr>
          <w:lang w:eastAsia="zh-CN"/>
        </w:rPr>
        <w:t>р</w:t>
      </w:r>
      <w:r w:rsidR="00346BE8">
        <w:rPr>
          <w:lang w:eastAsia="zh-CN"/>
        </w:rPr>
        <w:t>аем</w:t>
      </w:r>
      <w:r>
        <w:rPr>
          <w:lang w:eastAsia="zh-CN"/>
        </w:rPr>
        <w:t xml:space="preserve"> MultiTier из пула устройств хранения данных. Откр</w:t>
      </w:r>
      <w:r w:rsidR="00346BE8">
        <w:rPr>
          <w:lang w:eastAsia="zh-CN"/>
        </w:rPr>
        <w:t>ываем</w:t>
      </w:r>
      <w:r>
        <w:rPr>
          <w:lang w:eastAsia="zh-CN"/>
        </w:rPr>
        <w:t xml:space="preserve"> подробное описание выбранного пула (Details).</w:t>
      </w:r>
    </w:p>
    <w:p w14:paraId="5E69FAA1" w14:textId="4D51198A" w:rsidR="00C15462" w:rsidRDefault="00C15462" w:rsidP="00832C56">
      <w:pPr>
        <w:ind w:firstLine="708"/>
        <w:jc w:val="both"/>
        <w:rPr>
          <w:lang w:eastAsia="zh-CN"/>
        </w:rPr>
      </w:pPr>
    </w:p>
    <w:p w14:paraId="04F87EF6" w14:textId="0FD978B6" w:rsidR="00C15462" w:rsidRDefault="009B5112" w:rsidP="00832C56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4F88C5A" wp14:editId="7C99463C">
            <wp:extent cx="4906746" cy="286004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0126" cy="286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1AE0" w14:textId="7D0D7FF0" w:rsidR="00C15462" w:rsidRDefault="00C15462" w:rsidP="00832C56">
      <w:pPr>
        <w:jc w:val="center"/>
        <w:rPr>
          <w:lang w:eastAsia="zh-CN"/>
        </w:rPr>
      </w:pPr>
    </w:p>
    <w:p w14:paraId="392A350F" w14:textId="18266969" w:rsidR="00F27504" w:rsidRDefault="00C15462" w:rsidP="00832C56">
      <w:pPr>
        <w:jc w:val="center"/>
        <w:rPr>
          <w:lang w:val="en-US" w:eastAsia="zh-CN"/>
        </w:rPr>
      </w:pPr>
      <w:r>
        <w:rPr>
          <w:lang w:eastAsia="zh-CN"/>
        </w:rPr>
        <w:t xml:space="preserve">Рисунок 1.6 – Подробное описание пула </w:t>
      </w:r>
      <w:proofErr w:type="spellStart"/>
      <w:r>
        <w:rPr>
          <w:lang w:val="en-US" w:eastAsia="zh-CN"/>
        </w:rPr>
        <w:t>MultiTier</w:t>
      </w:r>
      <w:proofErr w:type="spellEnd"/>
    </w:p>
    <w:p w14:paraId="14A6A27C" w14:textId="77777777" w:rsidR="009B5112" w:rsidRPr="00C15462" w:rsidRDefault="009B5112" w:rsidP="00832C56">
      <w:pPr>
        <w:jc w:val="center"/>
        <w:rPr>
          <w:lang w:eastAsia="zh-CN"/>
        </w:rPr>
      </w:pPr>
    </w:p>
    <w:p w14:paraId="3ECC96AB" w14:textId="78BFAEFD" w:rsidR="00EE5C90" w:rsidRDefault="002762F2" w:rsidP="00942B5C">
      <w:pPr>
        <w:ind w:firstLine="708"/>
        <w:jc w:val="both"/>
        <w:rPr>
          <w:lang w:eastAsia="zh-CN"/>
        </w:rPr>
      </w:pPr>
      <w:r>
        <w:rPr>
          <w:lang w:eastAsia="zh-CN"/>
        </w:rPr>
        <w:t>В детализированной информации существующего пула можно</w:t>
      </w:r>
      <w:r w:rsidR="00F27504" w:rsidRPr="00F27504">
        <w:rPr>
          <w:lang w:eastAsia="zh-CN"/>
        </w:rPr>
        <w:t xml:space="preserve"> </w:t>
      </w:r>
      <w:r w:rsidR="00F27504">
        <w:rPr>
          <w:lang w:eastAsia="zh-CN"/>
        </w:rPr>
        <w:t>просмотреть статус, имя, описание, вместимость, и уровни производительности и хранилища, а также можно поменять название и описание</w:t>
      </w:r>
      <w:r w:rsidR="00AA6F44">
        <w:rPr>
          <w:lang w:eastAsia="zh-CN"/>
        </w:rPr>
        <w:t xml:space="preserve">. Можно также расширить данный пул, для этого нажать кнопку </w:t>
      </w:r>
      <w:r w:rsidR="00AA6F44">
        <w:rPr>
          <w:lang w:val="en-US" w:eastAsia="zh-CN"/>
        </w:rPr>
        <w:t>Expand</w:t>
      </w:r>
      <w:r w:rsidR="00AA6F44" w:rsidRPr="00AA6F44">
        <w:rPr>
          <w:lang w:eastAsia="zh-CN"/>
        </w:rPr>
        <w:t xml:space="preserve"> </w:t>
      </w:r>
      <w:r w:rsidR="00AA6F44">
        <w:rPr>
          <w:lang w:eastAsia="zh-CN"/>
        </w:rPr>
        <w:t>в левом нижнем углу вкладки (см. рисунок 1.6)</w:t>
      </w:r>
      <w:r w:rsidR="00F27504">
        <w:rPr>
          <w:lang w:eastAsia="zh-CN"/>
        </w:rPr>
        <w:t>.</w:t>
      </w:r>
    </w:p>
    <w:p w14:paraId="2BEC03FD" w14:textId="69941370" w:rsidR="00E23930" w:rsidRDefault="00E23930" w:rsidP="00942B5C">
      <w:pPr>
        <w:ind w:firstLine="708"/>
        <w:jc w:val="both"/>
        <w:rPr>
          <w:lang w:eastAsia="zh-CN"/>
        </w:rPr>
      </w:pPr>
      <w:r>
        <w:rPr>
          <w:lang w:eastAsia="zh-CN"/>
        </w:rPr>
        <w:t>Выб</w:t>
      </w:r>
      <w:r w:rsidR="006238C1">
        <w:rPr>
          <w:lang w:eastAsia="zh-CN"/>
        </w:rPr>
        <w:t>и</w:t>
      </w:r>
      <w:r>
        <w:rPr>
          <w:lang w:eastAsia="zh-CN"/>
        </w:rPr>
        <w:t>раем вкладку Utilization, которая показана на рисунке</w:t>
      </w:r>
      <w:r w:rsidR="00C03A1C">
        <w:rPr>
          <w:lang w:eastAsia="zh-CN"/>
        </w:rPr>
        <w:t xml:space="preserve"> 1.7</w:t>
      </w:r>
      <w:r>
        <w:rPr>
          <w:lang w:eastAsia="zh-CN"/>
        </w:rPr>
        <w:t>:</w:t>
      </w:r>
    </w:p>
    <w:p w14:paraId="38B8A43D" w14:textId="77777777" w:rsidR="00E23930" w:rsidRDefault="00E23930" w:rsidP="00832C56">
      <w:pPr>
        <w:ind w:firstLine="708"/>
        <w:jc w:val="both"/>
        <w:rPr>
          <w:lang w:eastAsia="zh-CN"/>
        </w:rPr>
      </w:pPr>
    </w:p>
    <w:p w14:paraId="0F7E582D" w14:textId="2EE049A5" w:rsidR="00E23930" w:rsidRDefault="00F31C0E" w:rsidP="00832C56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D75FD5B" wp14:editId="57036340">
            <wp:extent cx="5020352" cy="2950940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7487" cy="295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E8E5" w14:textId="77777777" w:rsidR="00E23930" w:rsidRDefault="00E23930" w:rsidP="00832C56">
      <w:pPr>
        <w:jc w:val="center"/>
        <w:rPr>
          <w:lang w:eastAsia="zh-CN"/>
        </w:rPr>
      </w:pPr>
    </w:p>
    <w:p w14:paraId="05EA75AD" w14:textId="58AF764D" w:rsidR="00E23930" w:rsidRPr="00E23930" w:rsidRDefault="00E23930" w:rsidP="00832C56">
      <w:pPr>
        <w:jc w:val="center"/>
        <w:rPr>
          <w:lang w:val="en-US" w:eastAsia="zh-CN"/>
        </w:rPr>
      </w:pPr>
      <w:r>
        <w:rPr>
          <w:lang w:eastAsia="zh-CN"/>
        </w:rPr>
        <w:t xml:space="preserve">Рисунок 1.7 – Вкладка </w:t>
      </w:r>
      <w:r>
        <w:rPr>
          <w:lang w:val="en-US" w:eastAsia="zh-CN"/>
        </w:rPr>
        <w:t>Utilization</w:t>
      </w:r>
    </w:p>
    <w:p w14:paraId="03AF56E2" w14:textId="77777777" w:rsidR="00EE5C90" w:rsidRDefault="00EE5C90" w:rsidP="00832C56">
      <w:pPr>
        <w:rPr>
          <w:noProof/>
        </w:rPr>
      </w:pPr>
    </w:p>
    <w:p w14:paraId="08C69CA5" w14:textId="62B38B29" w:rsidR="00EE5C90" w:rsidRDefault="00C65747" w:rsidP="00832C56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CEE969D" wp14:editId="609C6C7B">
            <wp:extent cx="5003362" cy="2945765"/>
            <wp:effectExtent l="0" t="0" r="698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458" cy="294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658E" w14:textId="2DC2C889" w:rsidR="006238C1" w:rsidRDefault="006238C1" w:rsidP="00832C56">
      <w:pPr>
        <w:jc w:val="center"/>
        <w:rPr>
          <w:lang w:eastAsia="zh-CN"/>
        </w:rPr>
      </w:pPr>
    </w:p>
    <w:p w14:paraId="12FD87DE" w14:textId="380365FE" w:rsidR="006238C1" w:rsidRDefault="006238C1" w:rsidP="00832C56">
      <w:pPr>
        <w:jc w:val="center"/>
        <w:rPr>
          <w:lang w:val="en-US" w:eastAsia="zh-CN"/>
        </w:rPr>
      </w:pPr>
      <w:r>
        <w:rPr>
          <w:lang w:eastAsia="zh-CN"/>
        </w:rPr>
        <w:t xml:space="preserve">Рисунок 1.8 – Установка </w:t>
      </w:r>
      <w:r>
        <w:rPr>
          <w:lang w:val="en-US" w:eastAsia="zh-CN"/>
        </w:rPr>
        <w:t>Alert</w:t>
      </w:r>
      <w:r w:rsidRPr="00716146">
        <w:rPr>
          <w:lang w:eastAsia="zh-CN"/>
        </w:rPr>
        <w:t xml:space="preserve"> </w:t>
      </w:r>
      <w:r>
        <w:rPr>
          <w:lang w:val="en-US" w:eastAsia="zh-CN"/>
        </w:rPr>
        <w:t>Threshold</w:t>
      </w:r>
    </w:p>
    <w:p w14:paraId="756C8FA5" w14:textId="77777777" w:rsidR="00F31C0E" w:rsidRPr="00716146" w:rsidRDefault="00F31C0E" w:rsidP="00832C56">
      <w:pPr>
        <w:jc w:val="center"/>
        <w:rPr>
          <w:lang w:eastAsia="zh-CN"/>
        </w:rPr>
      </w:pPr>
    </w:p>
    <w:p w14:paraId="5B2C38B4" w14:textId="7E4EA7C0" w:rsidR="006238C1" w:rsidRDefault="006238C1" w:rsidP="00832C56">
      <w:pPr>
        <w:ind w:firstLine="708"/>
        <w:jc w:val="both"/>
        <w:rPr>
          <w:lang w:eastAsia="zh-CN"/>
        </w:rPr>
      </w:pPr>
      <w:r>
        <w:rPr>
          <w:lang w:eastAsia="zh-CN"/>
        </w:rPr>
        <w:t>Устанавливаем уровень Alert T</w:t>
      </w:r>
      <w:r w:rsidR="00840F23">
        <w:rPr>
          <w:lang w:val="en-US" w:eastAsia="zh-CN"/>
        </w:rPr>
        <w:t>h</w:t>
      </w:r>
      <w:r>
        <w:rPr>
          <w:lang w:eastAsia="zh-CN"/>
        </w:rPr>
        <w:t>reshold равным 50%</w:t>
      </w:r>
      <w:r w:rsidRPr="006238C1">
        <w:rPr>
          <w:lang w:eastAsia="zh-CN"/>
        </w:rPr>
        <w:t xml:space="preserve"> (</w:t>
      </w:r>
      <w:r>
        <w:rPr>
          <w:lang w:eastAsia="zh-CN"/>
        </w:rPr>
        <w:t>см. рисунок 1.8</w:t>
      </w:r>
      <w:r w:rsidRPr="006238C1">
        <w:rPr>
          <w:lang w:eastAsia="zh-CN"/>
        </w:rPr>
        <w:t>)</w:t>
      </w:r>
      <w:r>
        <w:rPr>
          <w:lang w:eastAsia="zh-CN"/>
        </w:rPr>
        <w:t>. Изменение Alert Threshold приводит к изменению количества генерируемых оповещений. Чем ниже уровень, тем при меньшем занятом объ</w:t>
      </w:r>
      <w:r w:rsidR="0061205E">
        <w:rPr>
          <w:lang w:val="be-BY" w:eastAsia="zh-CN"/>
        </w:rPr>
        <w:t>ё</w:t>
      </w:r>
      <w:r>
        <w:rPr>
          <w:lang w:eastAsia="zh-CN"/>
        </w:rPr>
        <w:t>ме данных будут поступать предупреждения.</w:t>
      </w:r>
    </w:p>
    <w:p w14:paraId="6CF7A404" w14:textId="5EBC8535" w:rsidR="006238C1" w:rsidRPr="00F27504" w:rsidRDefault="006238C1" w:rsidP="00832C56">
      <w:pPr>
        <w:ind w:firstLine="708"/>
        <w:jc w:val="both"/>
        <w:rPr>
          <w:lang w:eastAsia="zh-CN"/>
        </w:rPr>
      </w:pPr>
      <w:r>
        <w:rPr>
          <w:lang w:eastAsia="zh-CN"/>
        </w:rPr>
        <w:t>Сохраняем изменения и видим сообщение об успешном редактировании на рисунке:</w:t>
      </w:r>
    </w:p>
    <w:p w14:paraId="4DE45267" w14:textId="77777777" w:rsidR="006238C1" w:rsidRPr="006238C1" w:rsidRDefault="006238C1" w:rsidP="00832C56">
      <w:pPr>
        <w:ind w:firstLine="709"/>
        <w:rPr>
          <w:lang w:eastAsia="zh-CN"/>
        </w:rPr>
      </w:pPr>
    </w:p>
    <w:p w14:paraId="372A0BA8" w14:textId="1F91A206" w:rsidR="00E23930" w:rsidRPr="00E23930" w:rsidRDefault="0026001F" w:rsidP="00832C56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019560" wp14:editId="6ED4859B">
            <wp:extent cx="5135245" cy="3005850"/>
            <wp:effectExtent l="0" t="0" r="825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6611" cy="30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E249" w14:textId="77777777" w:rsidR="00EE5C90" w:rsidRDefault="00EE5C90" w:rsidP="00832C56">
      <w:pPr>
        <w:jc w:val="center"/>
        <w:rPr>
          <w:lang w:eastAsia="zh-CN"/>
        </w:rPr>
      </w:pPr>
    </w:p>
    <w:p w14:paraId="79076200" w14:textId="4E7974E9" w:rsidR="00EE5C90" w:rsidRDefault="00EE5C90" w:rsidP="00832C56">
      <w:pPr>
        <w:jc w:val="center"/>
        <w:rPr>
          <w:lang w:eastAsia="zh-CN"/>
        </w:rPr>
      </w:pPr>
      <w:r>
        <w:rPr>
          <w:lang w:eastAsia="zh-CN"/>
        </w:rPr>
        <w:t>Рисунок 1.</w:t>
      </w:r>
      <w:r w:rsidR="006238C1">
        <w:rPr>
          <w:lang w:eastAsia="zh-CN"/>
        </w:rPr>
        <w:t>9 – Успешное применение настроек</w:t>
      </w:r>
    </w:p>
    <w:p w14:paraId="3FA3F8ED" w14:textId="1091751E" w:rsidR="005B7C47" w:rsidRDefault="005B7C47" w:rsidP="00832C56">
      <w:pPr>
        <w:ind w:firstLine="708"/>
        <w:jc w:val="both"/>
        <w:rPr>
          <w:lang w:eastAsia="zh-CN"/>
        </w:rPr>
      </w:pPr>
    </w:p>
    <w:p w14:paraId="172B167D" w14:textId="41AF908E" w:rsidR="005B7C47" w:rsidRPr="00716146" w:rsidRDefault="005B7C47" w:rsidP="00832C56">
      <w:pPr>
        <w:pStyle w:val="a2"/>
      </w:pPr>
      <w:r w:rsidRPr="00716146">
        <w:t>1.</w:t>
      </w:r>
      <w:r w:rsidR="00F66536">
        <w:t>4</w:t>
      </w:r>
      <w:r w:rsidRPr="00716146">
        <w:t xml:space="preserve"> </w:t>
      </w:r>
      <w:r w:rsidR="00F66536">
        <w:t>Работа во вкладке</w:t>
      </w:r>
      <w:r>
        <w:t xml:space="preserve"> </w:t>
      </w:r>
      <w:r>
        <w:rPr>
          <w:lang w:val="en-US"/>
        </w:rPr>
        <w:t>Hosts</w:t>
      </w:r>
    </w:p>
    <w:p w14:paraId="07497DF1" w14:textId="29713EAC" w:rsidR="00914393" w:rsidRPr="00716146" w:rsidRDefault="00914393" w:rsidP="00832C56">
      <w:pPr>
        <w:pStyle w:val="a"/>
        <w:rPr>
          <w:lang w:eastAsia="zh-CN"/>
        </w:rPr>
      </w:pPr>
    </w:p>
    <w:p w14:paraId="336E7481" w14:textId="624D6532" w:rsidR="00914393" w:rsidRDefault="00914393" w:rsidP="00832C56">
      <w:pPr>
        <w:pStyle w:val="a"/>
        <w:rPr>
          <w:lang w:eastAsia="zh-CN"/>
        </w:rPr>
      </w:pPr>
      <w:r w:rsidRPr="00914393">
        <w:rPr>
          <w:lang w:eastAsia="zh-CN"/>
        </w:rPr>
        <w:t>Выб</w:t>
      </w:r>
      <w:r w:rsidR="00185E2D">
        <w:rPr>
          <w:lang w:eastAsia="zh-CN"/>
        </w:rPr>
        <w:t>и</w:t>
      </w:r>
      <w:r w:rsidRPr="00914393">
        <w:rPr>
          <w:lang w:eastAsia="zh-CN"/>
        </w:rPr>
        <w:t>р</w:t>
      </w:r>
      <w:r w:rsidR="00185E2D">
        <w:rPr>
          <w:lang w:eastAsia="zh-CN"/>
        </w:rPr>
        <w:t>аем</w:t>
      </w:r>
      <w:r w:rsidRPr="00914393">
        <w:rPr>
          <w:lang w:eastAsia="zh-CN"/>
        </w:rPr>
        <w:t xml:space="preserve"> вкладку </w:t>
      </w:r>
      <w:r w:rsidRPr="00914393">
        <w:rPr>
          <w:lang w:val="en-US" w:eastAsia="zh-CN"/>
        </w:rPr>
        <w:t>Hosts</w:t>
      </w:r>
      <w:r w:rsidRPr="00914393">
        <w:rPr>
          <w:lang w:eastAsia="zh-CN"/>
        </w:rPr>
        <w:t xml:space="preserve"> и откр</w:t>
      </w:r>
      <w:r w:rsidR="00185E2D">
        <w:rPr>
          <w:lang w:eastAsia="zh-CN"/>
        </w:rPr>
        <w:t>ываем</w:t>
      </w:r>
      <w:r w:rsidRPr="00914393">
        <w:rPr>
          <w:lang w:eastAsia="zh-CN"/>
        </w:rPr>
        <w:t xml:space="preserve"> вкладку </w:t>
      </w:r>
      <w:r w:rsidRPr="00914393">
        <w:rPr>
          <w:lang w:val="en-US" w:eastAsia="zh-CN"/>
        </w:rPr>
        <w:t>Initiators</w:t>
      </w:r>
      <w:r w:rsidRPr="00914393">
        <w:rPr>
          <w:lang w:eastAsia="zh-CN"/>
        </w:rPr>
        <w:t>. Из двух</w:t>
      </w:r>
      <w:r>
        <w:rPr>
          <w:lang w:eastAsia="zh-CN"/>
        </w:rPr>
        <w:t xml:space="preserve"> </w:t>
      </w:r>
      <w:r w:rsidRPr="00914393">
        <w:rPr>
          <w:lang w:eastAsia="zh-CN"/>
        </w:rPr>
        <w:t xml:space="preserve">вкладок ниже, </w:t>
      </w:r>
      <w:r w:rsidRPr="00914393">
        <w:rPr>
          <w:lang w:val="en-US" w:eastAsia="zh-CN"/>
        </w:rPr>
        <w:t>Initiators</w:t>
      </w:r>
      <w:r w:rsidRPr="00914393">
        <w:rPr>
          <w:lang w:eastAsia="zh-CN"/>
        </w:rPr>
        <w:t xml:space="preserve"> и </w:t>
      </w:r>
      <w:r w:rsidRPr="00914393">
        <w:rPr>
          <w:lang w:val="en-US" w:eastAsia="zh-CN"/>
        </w:rPr>
        <w:t>Initiator</w:t>
      </w:r>
      <w:r w:rsidRPr="00914393">
        <w:rPr>
          <w:lang w:eastAsia="zh-CN"/>
        </w:rPr>
        <w:t xml:space="preserve"> </w:t>
      </w:r>
      <w:r w:rsidRPr="00914393">
        <w:rPr>
          <w:lang w:val="en-US" w:eastAsia="zh-CN"/>
        </w:rPr>
        <w:t>Paths</w:t>
      </w:r>
      <w:r w:rsidRPr="00914393">
        <w:rPr>
          <w:lang w:eastAsia="zh-CN"/>
        </w:rPr>
        <w:t>, выб</w:t>
      </w:r>
      <w:r w:rsidR="00185E2D">
        <w:rPr>
          <w:lang w:eastAsia="zh-CN"/>
        </w:rPr>
        <w:t>ираем</w:t>
      </w:r>
      <w:r w:rsidRPr="00914393">
        <w:rPr>
          <w:lang w:eastAsia="zh-CN"/>
        </w:rPr>
        <w:t xml:space="preserve"> вторую</w:t>
      </w:r>
      <w:r w:rsidR="00185E2D">
        <w:rPr>
          <w:lang w:eastAsia="zh-CN"/>
        </w:rPr>
        <w:t>, как показано на рисунке:</w:t>
      </w:r>
    </w:p>
    <w:p w14:paraId="4E30228E" w14:textId="77777777" w:rsidR="00185E2D" w:rsidRDefault="00185E2D" w:rsidP="00832C56">
      <w:pPr>
        <w:pStyle w:val="a"/>
        <w:rPr>
          <w:lang w:eastAsia="zh-CN"/>
        </w:rPr>
      </w:pPr>
    </w:p>
    <w:p w14:paraId="24F4EB49" w14:textId="7EE924C5" w:rsidR="00185E2D" w:rsidRDefault="00816CD0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1349306" wp14:editId="6F1DAA9E">
            <wp:extent cx="5122545" cy="3017577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7653" cy="30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2DF8" w14:textId="4188A293" w:rsidR="00185E2D" w:rsidRDefault="00185E2D" w:rsidP="00832C56">
      <w:pPr>
        <w:pStyle w:val="a"/>
        <w:ind w:firstLine="0"/>
        <w:rPr>
          <w:lang w:eastAsia="zh-CN"/>
        </w:rPr>
      </w:pPr>
    </w:p>
    <w:p w14:paraId="6DA9CCA1" w14:textId="70EE74BF" w:rsidR="00185E2D" w:rsidRDefault="00185E2D" w:rsidP="00832C56">
      <w:pPr>
        <w:pStyle w:val="a"/>
        <w:ind w:firstLine="0"/>
        <w:jc w:val="center"/>
        <w:rPr>
          <w:lang w:val="en-US" w:eastAsia="zh-CN"/>
        </w:rPr>
      </w:pPr>
      <w:r>
        <w:rPr>
          <w:lang w:eastAsia="zh-CN"/>
        </w:rPr>
        <w:t xml:space="preserve">Рисунок 1.10 – Вкладка </w:t>
      </w:r>
      <w:r w:rsidRPr="00914393">
        <w:rPr>
          <w:lang w:val="en-US" w:eastAsia="zh-CN"/>
        </w:rPr>
        <w:t>Initiator</w:t>
      </w:r>
      <w:r w:rsidRPr="00914393">
        <w:rPr>
          <w:lang w:eastAsia="zh-CN"/>
        </w:rPr>
        <w:t xml:space="preserve"> </w:t>
      </w:r>
      <w:r w:rsidRPr="00914393">
        <w:rPr>
          <w:lang w:val="en-US" w:eastAsia="zh-CN"/>
        </w:rPr>
        <w:t>Paths</w:t>
      </w:r>
    </w:p>
    <w:p w14:paraId="0701C132" w14:textId="77777777" w:rsidR="00CE72B6" w:rsidRPr="00716146" w:rsidRDefault="00CE72B6" w:rsidP="00832C56">
      <w:pPr>
        <w:pStyle w:val="a"/>
        <w:ind w:firstLine="0"/>
        <w:jc w:val="center"/>
        <w:rPr>
          <w:lang w:eastAsia="zh-CN"/>
        </w:rPr>
      </w:pPr>
    </w:p>
    <w:p w14:paraId="5F2BF9A1" w14:textId="080A2317" w:rsidR="00185E2D" w:rsidRDefault="00185E2D" w:rsidP="00832C56">
      <w:pPr>
        <w:pStyle w:val="a"/>
        <w:rPr>
          <w:lang w:eastAsia="zh-CN"/>
        </w:rPr>
      </w:pPr>
      <w:r>
        <w:rPr>
          <w:lang w:eastAsia="zh-CN"/>
        </w:rPr>
        <w:t xml:space="preserve">По путям из данной вкладки можно выбрать хосты и </w:t>
      </w:r>
      <w:r w:rsidR="00AA0989">
        <w:rPr>
          <w:lang w:eastAsia="zh-CN"/>
        </w:rPr>
        <w:t>далее менять для них некоторые настройки.</w:t>
      </w:r>
      <w:r>
        <w:rPr>
          <w:lang w:eastAsia="zh-CN"/>
        </w:rPr>
        <w:t xml:space="preserve"> </w:t>
      </w:r>
    </w:p>
    <w:p w14:paraId="0DAE8F94" w14:textId="66BBC43C" w:rsidR="00914393" w:rsidRDefault="008233BF" w:rsidP="00832C56">
      <w:pPr>
        <w:pStyle w:val="a"/>
        <w:rPr>
          <w:lang w:eastAsia="zh-CN"/>
        </w:rPr>
      </w:pPr>
      <w:r>
        <w:rPr>
          <w:lang w:eastAsia="zh-CN"/>
        </w:rPr>
        <w:lastRenderedPageBreak/>
        <w:t xml:space="preserve">Во </w:t>
      </w:r>
      <w:r w:rsidR="00914393" w:rsidRPr="00914393">
        <w:rPr>
          <w:lang w:eastAsia="zh-CN"/>
        </w:rPr>
        <w:t xml:space="preserve">вкладке </w:t>
      </w:r>
      <w:r w:rsidR="00914393" w:rsidRPr="00914393">
        <w:rPr>
          <w:lang w:val="en-US" w:eastAsia="zh-CN"/>
        </w:rPr>
        <w:t>Initiators</w:t>
      </w:r>
      <w:r>
        <w:rPr>
          <w:lang w:eastAsia="zh-CN"/>
        </w:rPr>
        <w:t xml:space="preserve"> выбираем хост </w:t>
      </w:r>
      <w:r w:rsidR="00914393" w:rsidRPr="00914393">
        <w:rPr>
          <w:lang w:val="en-US" w:eastAsia="zh-CN"/>
        </w:rPr>
        <w:t>Windows</w:t>
      </w:r>
      <w:r w:rsidR="00914393">
        <w:rPr>
          <w:lang w:eastAsia="zh-CN"/>
        </w:rPr>
        <w:t xml:space="preserve"> </w:t>
      </w:r>
      <w:r w:rsidR="00914393" w:rsidRPr="00914393">
        <w:rPr>
          <w:lang w:eastAsia="zh-CN"/>
        </w:rPr>
        <w:t>2</w:t>
      </w:r>
      <w:r w:rsidR="00914393" w:rsidRPr="00914393">
        <w:rPr>
          <w:lang w:val="en-US" w:eastAsia="zh-CN"/>
        </w:rPr>
        <w:t>k</w:t>
      </w:r>
      <w:r w:rsidR="00914393" w:rsidRPr="00914393">
        <w:rPr>
          <w:lang w:eastAsia="zh-CN"/>
        </w:rPr>
        <w:t>8</w:t>
      </w:r>
      <w:r>
        <w:rPr>
          <w:lang w:eastAsia="zh-CN"/>
        </w:rPr>
        <w:t>, как показано на рисунке:</w:t>
      </w:r>
    </w:p>
    <w:p w14:paraId="252AFD6B" w14:textId="77777777" w:rsidR="008233BF" w:rsidRDefault="008233BF" w:rsidP="00832C56">
      <w:pPr>
        <w:pStyle w:val="a"/>
        <w:ind w:firstLine="0"/>
        <w:rPr>
          <w:lang w:eastAsia="zh-CN"/>
        </w:rPr>
      </w:pPr>
    </w:p>
    <w:p w14:paraId="52D66DB2" w14:textId="4309E94C" w:rsidR="008233BF" w:rsidRDefault="00095634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E47D376" wp14:editId="20798D9E">
            <wp:extent cx="5503545" cy="3249074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8161" cy="325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17D1" w14:textId="77777777" w:rsidR="008233BF" w:rsidRDefault="008233BF" w:rsidP="00832C56">
      <w:pPr>
        <w:pStyle w:val="a"/>
        <w:ind w:firstLine="0"/>
        <w:jc w:val="center"/>
        <w:rPr>
          <w:lang w:eastAsia="zh-CN"/>
        </w:rPr>
      </w:pPr>
    </w:p>
    <w:p w14:paraId="78676663" w14:textId="5AEA439A" w:rsidR="008233BF" w:rsidRDefault="008233BF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1.11 - Вкладка </w:t>
      </w:r>
      <w:r w:rsidRPr="00914393">
        <w:rPr>
          <w:lang w:val="en-US" w:eastAsia="zh-CN"/>
        </w:rPr>
        <w:t>Initiator</w:t>
      </w:r>
    </w:p>
    <w:p w14:paraId="0CA45648" w14:textId="77777777" w:rsidR="008233BF" w:rsidRPr="00914393" w:rsidRDefault="008233BF" w:rsidP="00832C56">
      <w:pPr>
        <w:pStyle w:val="a"/>
        <w:ind w:firstLine="0"/>
        <w:jc w:val="center"/>
        <w:rPr>
          <w:lang w:eastAsia="zh-CN"/>
        </w:rPr>
      </w:pPr>
    </w:p>
    <w:p w14:paraId="744A4EDD" w14:textId="5BEBE493" w:rsidR="00914393" w:rsidRDefault="005B2D5B" w:rsidP="00832C56">
      <w:pPr>
        <w:pStyle w:val="a"/>
        <w:rPr>
          <w:lang w:eastAsia="zh-CN"/>
        </w:rPr>
      </w:pPr>
      <w:r>
        <w:rPr>
          <w:lang w:eastAsia="zh-CN"/>
        </w:rPr>
        <w:t>П</w:t>
      </w:r>
      <w:r w:rsidR="00914393" w:rsidRPr="00914393">
        <w:rPr>
          <w:lang w:eastAsia="zh-CN"/>
        </w:rPr>
        <w:t>ротокол</w:t>
      </w:r>
      <w:r>
        <w:rPr>
          <w:lang w:eastAsia="zh-CN"/>
        </w:rPr>
        <w:t>, который</w:t>
      </w:r>
      <w:r w:rsidR="00914393" w:rsidRPr="00914393">
        <w:rPr>
          <w:lang w:eastAsia="zh-CN"/>
        </w:rPr>
        <w:t xml:space="preserve"> используется этим хостом для получения доступа к</w:t>
      </w:r>
      <w:r w:rsidR="00A915FF">
        <w:rPr>
          <w:lang w:eastAsia="zh-CN"/>
        </w:rPr>
        <w:t xml:space="preserve"> </w:t>
      </w:r>
      <w:r w:rsidR="00914393" w:rsidRPr="00914393">
        <w:rPr>
          <w:lang w:eastAsia="zh-CN"/>
        </w:rPr>
        <w:t>системе хранения</w:t>
      </w:r>
      <w:r>
        <w:rPr>
          <w:lang w:eastAsia="zh-CN"/>
        </w:rPr>
        <w:t xml:space="preserve"> – </w:t>
      </w:r>
      <w:r>
        <w:rPr>
          <w:lang w:val="en-US" w:eastAsia="zh-CN"/>
        </w:rPr>
        <w:t>iSCSI</w:t>
      </w:r>
      <w:r w:rsidRPr="005B2D5B">
        <w:rPr>
          <w:lang w:eastAsia="zh-CN"/>
        </w:rPr>
        <w:t xml:space="preserve"> (</w:t>
      </w:r>
      <w:r>
        <w:rPr>
          <w:lang w:eastAsia="zh-CN"/>
        </w:rPr>
        <w:t>см. рисунок 1.11</w:t>
      </w:r>
      <w:r w:rsidRPr="005B2D5B">
        <w:rPr>
          <w:lang w:eastAsia="zh-CN"/>
        </w:rPr>
        <w:t>).</w:t>
      </w:r>
    </w:p>
    <w:p w14:paraId="6A3C6841" w14:textId="2115B7C9" w:rsidR="005B2D5B" w:rsidRDefault="005B2D5B" w:rsidP="00832C56">
      <w:pPr>
        <w:pStyle w:val="a"/>
        <w:rPr>
          <w:lang w:eastAsia="zh-CN"/>
        </w:rPr>
      </w:pPr>
    </w:p>
    <w:p w14:paraId="593857D6" w14:textId="0DBDD3F1" w:rsidR="005B2D5B" w:rsidRDefault="00961A67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67887E9" wp14:editId="601A8BA9">
            <wp:extent cx="5941695" cy="346900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789" w14:textId="544EBDC7" w:rsidR="005B2D5B" w:rsidRDefault="005B2D5B" w:rsidP="00832C56">
      <w:pPr>
        <w:pStyle w:val="a"/>
        <w:ind w:firstLine="0"/>
        <w:jc w:val="center"/>
        <w:rPr>
          <w:lang w:eastAsia="zh-CN"/>
        </w:rPr>
      </w:pPr>
    </w:p>
    <w:p w14:paraId="6C33FA49" w14:textId="48B8137C" w:rsidR="005B2D5B" w:rsidRPr="005B2D5B" w:rsidRDefault="005B2D5B" w:rsidP="006B6625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1.12 – Доступ к массиву хранения данных</w:t>
      </w:r>
    </w:p>
    <w:p w14:paraId="40F04B2C" w14:textId="6DEEF5B4" w:rsidR="006D1DD3" w:rsidRDefault="005B2D5B" w:rsidP="00832C56">
      <w:pPr>
        <w:pStyle w:val="a"/>
        <w:rPr>
          <w:lang w:eastAsia="zh-CN"/>
        </w:rPr>
      </w:pPr>
      <w:r>
        <w:rPr>
          <w:lang w:eastAsia="zh-CN"/>
        </w:rPr>
        <w:lastRenderedPageBreak/>
        <w:t>Х</w:t>
      </w:r>
      <w:r w:rsidR="00914393" w:rsidRPr="00914393">
        <w:rPr>
          <w:lang w:eastAsia="zh-CN"/>
        </w:rPr>
        <w:t xml:space="preserve">ост </w:t>
      </w:r>
      <w:r>
        <w:rPr>
          <w:lang w:eastAsia="zh-CN"/>
        </w:rPr>
        <w:t xml:space="preserve">имеет </w:t>
      </w:r>
      <w:r w:rsidR="00914393" w:rsidRPr="00914393">
        <w:rPr>
          <w:lang w:eastAsia="zh-CN"/>
        </w:rPr>
        <w:t>доступ к массиву хранения данных</w:t>
      </w:r>
      <w:r>
        <w:rPr>
          <w:lang w:eastAsia="zh-CN"/>
        </w:rPr>
        <w:t xml:space="preserve"> (см. рисунок 1.12)</w:t>
      </w:r>
      <w:r w:rsidR="006D1DD3">
        <w:rPr>
          <w:lang w:eastAsia="zh-CN"/>
        </w:rPr>
        <w:t>.</w:t>
      </w:r>
    </w:p>
    <w:p w14:paraId="0354EBD6" w14:textId="77777777" w:rsidR="006B6625" w:rsidRDefault="006B6625" w:rsidP="00832C56">
      <w:pPr>
        <w:pStyle w:val="a"/>
        <w:rPr>
          <w:lang w:eastAsia="zh-CN"/>
        </w:rPr>
      </w:pPr>
    </w:p>
    <w:p w14:paraId="005640DA" w14:textId="6C71AEF4" w:rsidR="006D1DD3" w:rsidRDefault="006B6625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051B216" wp14:editId="56EF8E5E">
            <wp:extent cx="5941695" cy="3503930"/>
            <wp:effectExtent l="0" t="0" r="190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2948" w14:textId="53BF0706" w:rsidR="006D1DD3" w:rsidRDefault="006D1DD3" w:rsidP="00832C56">
      <w:pPr>
        <w:pStyle w:val="a"/>
        <w:ind w:firstLine="0"/>
        <w:jc w:val="center"/>
        <w:rPr>
          <w:lang w:eastAsia="zh-CN"/>
        </w:rPr>
      </w:pPr>
    </w:p>
    <w:p w14:paraId="627D5B2A" w14:textId="578F43B8" w:rsidR="006D1DD3" w:rsidRDefault="006D1DD3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1.13 – Инициаторы хоста </w:t>
      </w:r>
      <w:r w:rsidRPr="00914393">
        <w:rPr>
          <w:lang w:val="en-US" w:eastAsia="zh-CN"/>
        </w:rPr>
        <w:t>Windows</w:t>
      </w:r>
      <w:r>
        <w:rPr>
          <w:lang w:eastAsia="zh-CN"/>
        </w:rPr>
        <w:t xml:space="preserve"> </w:t>
      </w:r>
      <w:r w:rsidRPr="00914393">
        <w:rPr>
          <w:lang w:eastAsia="zh-CN"/>
        </w:rPr>
        <w:t>2</w:t>
      </w:r>
      <w:r w:rsidRPr="00914393">
        <w:rPr>
          <w:lang w:val="en-US" w:eastAsia="zh-CN"/>
        </w:rPr>
        <w:t>k</w:t>
      </w:r>
      <w:r w:rsidRPr="00914393">
        <w:rPr>
          <w:lang w:eastAsia="zh-CN"/>
        </w:rPr>
        <w:t>8</w:t>
      </w:r>
    </w:p>
    <w:p w14:paraId="197FB7E8" w14:textId="77777777" w:rsidR="006D1DD3" w:rsidRPr="00914393" w:rsidRDefault="006D1DD3" w:rsidP="00832C56">
      <w:pPr>
        <w:pStyle w:val="a"/>
        <w:ind w:firstLine="0"/>
        <w:jc w:val="center"/>
        <w:rPr>
          <w:lang w:eastAsia="zh-CN"/>
        </w:rPr>
      </w:pPr>
    </w:p>
    <w:p w14:paraId="2CEBCC0F" w14:textId="0D08CF87" w:rsidR="00914393" w:rsidRDefault="006D1DD3" w:rsidP="00832C56">
      <w:pPr>
        <w:pStyle w:val="a"/>
        <w:rPr>
          <w:lang w:eastAsia="zh-CN"/>
        </w:rPr>
      </w:pPr>
      <w:r>
        <w:rPr>
          <w:lang w:eastAsia="zh-CN"/>
        </w:rPr>
        <w:t>У выбранного хоста один инициатор (см. рисунок 1.13).</w:t>
      </w:r>
    </w:p>
    <w:p w14:paraId="260E38C0" w14:textId="79ABEA0D" w:rsidR="00610D36" w:rsidRDefault="00610D36" w:rsidP="00832C56">
      <w:pPr>
        <w:pStyle w:val="a"/>
        <w:rPr>
          <w:lang w:eastAsia="zh-CN"/>
        </w:rPr>
      </w:pPr>
    </w:p>
    <w:p w14:paraId="533EFBAB" w14:textId="79286ECB" w:rsidR="00610D36" w:rsidRDefault="006B6625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F2F4939" wp14:editId="63229DE9">
            <wp:extent cx="5224145" cy="30729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349" cy="307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FBC3" w14:textId="43FFE3BE" w:rsidR="00610D36" w:rsidRDefault="00610D36" w:rsidP="00832C56">
      <w:pPr>
        <w:pStyle w:val="a"/>
        <w:ind w:firstLine="0"/>
        <w:jc w:val="center"/>
        <w:rPr>
          <w:lang w:eastAsia="zh-CN"/>
        </w:rPr>
      </w:pPr>
    </w:p>
    <w:p w14:paraId="4A2B4968" w14:textId="4210D6C6" w:rsidR="00610D36" w:rsidRDefault="00610D36" w:rsidP="003A784E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1.14 – Пути хоста </w:t>
      </w:r>
      <w:r w:rsidRPr="00914393">
        <w:rPr>
          <w:lang w:val="en-US" w:eastAsia="zh-CN"/>
        </w:rPr>
        <w:t>Windows</w:t>
      </w:r>
      <w:r>
        <w:rPr>
          <w:lang w:eastAsia="zh-CN"/>
        </w:rPr>
        <w:t xml:space="preserve"> </w:t>
      </w:r>
      <w:r w:rsidRPr="00914393">
        <w:rPr>
          <w:lang w:eastAsia="zh-CN"/>
        </w:rPr>
        <w:t>2</w:t>
      </w:r>
      <w:r w:rsidRPr="00914393">
        <w:rPr>
          <w:lang w:val="en-US" w:eastAsia="zh-CN"/>
        </w:rPr>
        <w:t>k</w:t>
      </w:r>
      <w:r w:rsidRPr="00914393">
        <w:rPr>
          <w:lang w:eastAsia="zh-CN"/>
        </w:rPr>
        <w:t>8</w:t>
      </w:r>
    </w:p>
    <w:p w14:paraId="1B0C4FAF" w14:textId="77777777" w:rsidR="00F5295A" w:rsidRPr="00914393" w:rsidRDefault="00F5295A" w:rsidP="003A784E">
      <w:pPr>
        <w:pStyle w:val="a"/>
        <w:ind w:firstLine="0"/>
        <w:jc w:val="center"/>
        <w:rPr>
          <w:lang w:eastAsia="zh-CN"/>
        </w:rPr>
      </w:pPr>
    </w:p>
    <w:p w14:paraId="4DFCA4A4" w14:textId="74C6119F" w:rsidR="0006337A" w:rsidRDefault="00610D36" w:rsidP="00942B5C">
      <w:pPr>
        <w:pStyle w:val="a"/>
        <w:rPr>
          <w:lang w:eastAsia="zh-CN"/>
        </w:rPr>
      </w:pPr>
      <w:r>
        <w:rPr>
          <w:lang w:eastAsia="zh-CN"/>
        </w:rPr>
        <w:t>П</w:t>
      </w:r>
      <w:r w:rsidR="00914393" w:rsidRPr="00914393">
        <w:rPr>
          <w:lang w:eastAsia="zh-CN"/>
        </w:rPr>
        <w:t>утей у выбранного хоста</w:t>
      </w:r>
      <w:r>
        <w:rPr>
          <w:lang w:eastAsia="zh-CN"/>
        </w:rPr>
        <w:t xml:space="preserve"> </w:t>
      </w:r>
      <w:r w:rsidRPr="00914393">
        <w:rPr>
          <w:lang w:eastAsia="zh-CN"/>
        </w:rPr>
        <w:t>существует</w:t>
      </w:r>
      <w:r>
        <w:rPr>
          <w:lang w:eastAsia="zh-CN"/>
        </w:rPr>
        <w:t xml:space="preserve"> два (см. рисунок 1.14).</w:t>
      </w:r>
    </w:p>
    <w:p w14:paraId="40A4FA3D" w14:textId="17E717C8" w:rsidR="00627D38" w:rsidRDefault="00627D38" w:rsidP="00832C56">
      <w:pPr>
        <w:pStyle w:val="a2"/>
        <w:rPr>
          <w:lang w:val="en-US"/>
        </w:rPr>
      </w:pPr>
      <w:r>
        <w:lastRenderedPageBreak/>
        <w:t xml:space="preserve">1.5 Работа во вкладке </w:t>
      </w:r>
      <w:r>
        <w:rPr>
          <w:lang w:val="en-US"/>
        </w:rPr>
        <w:t>Settings</w:t>
      </w:r>
    </w:p>
    <w:p w14:paraId="178804BD" w14:textId="582A7929" w:rsidR="00627D38" w:rsidRDefault="00627D38" w:rsidP="00832C56">
      <w:pPr>
        <w:pStyle w:val="a"/>
        <w:rPr>
          <w:lang w:val="en-US" w:eastAsia="zh-CN"/>
        </w:rPr>
      </w:pPr>
    </w:p>
    <w:p w14:paraId="70770411" w14:textId="42E8F991" w:rsidR="00627D38" w:rsidRDefault="009C1A0F" w:rsidP="00832C56">
      <w:pPr>
        <w:pStyle w:val="a"/>
        <w:ind w:firstLine="0"/>
        <w:jc w:val="center"/>
        <w:rPr>
          <w:lang w:val="en-US" w:eastAsia="zh-CN"/>
        </w:rPr>
      </w:pPr>
      <w:r>
        <w:rPr>
          <w:noProof/>
        </w:rPr>
        <w:drawing>
          <wp:inline distT="0" distB="0" distL="0" distR="0" wp14:anchorId="7EBB05D7" wp14:editId="1D0E45F0">
            <wp:extent cx="5941695" cy="3484880"/>
            <wp:effectExtent l="0" t="0" r="190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2586" w14:textId="7A3C89FD" w:rsidR="00627D38" w:rsidRDefault="00627D38" w:rsidP="00832C56">
      <w:pPr>
        <w:pStyle w:val="a"/>
        <w:rPr>
          <w:lang w:val="en-US" w:eastAsia="zh-CN"/>
        </w:rPr>
      </w:pPr>
    </w:p>
    <w:p w14:paraId="7F869676" w14:textId="627DC219" w:rsidR="00627D38" w:rsidRPr="00627D38" w:rsidRDefault="00627D38" w:rsidP="00832C56">
      <w:pPr>
        <w:pStyle w:val="a"/>
        <w:ind w:firstLine="0"/>
        <w:jc w:val="center"/>
        <w:rPr>
          <w:lang w:val="en-US" w:eastAsia="zh-CN"/>
        </w:rPr>
      </w:pPr>
      <w:r>
        <w:rPr>
          <w:lang w:eastAsia="zh-CN"/>
        </w:rPr>
        <w:t>Рисунок</w:t>
      </w:r>
      <w:r>
        <w:rPr>
          <w:lang w:val="en-US" w:eastAsia="zh-CN"/>
        </w:rPr>
        <w:t xml:space="preserve"> 1.15 –</w:t>
      </w:r>
      <w:r>
        <w:rPr>
          <w:lang w:eastAsia="zh-CN"/>
        </w:rPr>
        <w:t xml:space="preserve"> Вкладка </w:t>
      </w:r>
      <w:r>
        <w:rPr>
          <w:lang w:val="en-US" w:eastAsia="zh-CN"/>
        </w:rPr>
        <w:t>iSCSI Interfaces</w:t>
      </w:r>
    </w:p>
    <w:p w14:paraId="57005208" w14:textId="77777777" w:rsidR="00627D38" w:rsidRPr="00914393" w:rsidRDefault="00627D38" w:rsidP="00832C56">
      <w:pPr>
        <w:pStyle w:val="a"/>
        <w:ind w:firstLine="0"/>
        <w:rPr>
          <w:lang w:eastAsia="zh-CN"/>
        </w:rPr>
      </w:pPr>
    </w:p>
    <w:p w14:paraId="44EE6B25" w14:textId="2F6D1335" w:rsidR="00627D38" w:rsidRDefault="009C1A0F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686A030" wp14:editId="045F2815">
            <wp:extent cx="5941695" cy="350583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8602" w14:textId="06EFEBEE" w:rsidR="00627D38" w:rsidRDefault="00627D38" w:rsidP="00832C56">
      <w:pPr>
        <w:pStyle w:val="a"/>
        <w:ind w:firstLine="0"/>
        <w:jc w:val="center"/>
        <w:rPr>
          <w:lang w:eastAsia="zh-CN"/>
        </w:rPr>
      </w:pPr>
    </w:p>
    <w:p w14:paraId="3D3AAFF9" w14:textId="4E49A1CA" w:rsidR="00627D38" w:rsidRPr="00716146" w:rsidRDefault="00627D38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1.16 – Вкладка </w:t>
      </w:r>
      <w:r>
        <w:rPr>
          <w:lang w:val="be-BY" w:eastAsia="zh-CN"/>
        </w:rPr>
        <w:t>С</w:t>
      </w:r>
      <w:r>
        <w:rPr>
          <w:lang w:val="en-US" w:eastAsia="zh-CN"/>
        </w:rPr>
        <w:t>HAP</w:t>
      </w:r>
      <w:r w:rsidRPr="00627D38">
        <w:rPr>
          <w:lang w:eastAsia="zh-CN"/>
        </w:rPr>
        <w:t xml:space="preserve"> </w:t>
      </w:r>
      <w:r>
        <w:rPr>
          <w:lang w:val="en-US" w:eastAsia="zh-CN"/>
        </w:rPr>
        <w:t>Security</w:t>
      </w:r>
    </w:p>
    <w:p w14:paraId="79D09600" w14:textId="77777777" w:rsidR="0061199D" w:rsidRPr="00716146" w:rsidRDefault="0061199D" w:rsidP="00832C56">
      <w:pPr>
        <w:pStyle w:val="a"/>
        <w:ind w:firstLine="0"/>
        <w:jc w:val="center"/>
        <w:rPr>
          <w:lang w:eastAsia="zh-CN"/>
        </w:rPr>
      </w:pPr>
    </w:p>
    <w:p w14:paraId="06547812" w14:textId="2CF4F728" w:rsidR="00627D38" w:rsidRDefault="00627D38" w:rsidP="00832C56">
      <w:pPr>
        <w:pStyle w:val="a"/>
        <w:rPr>
          <w:lang w:eastAsia="zh-CN"/>
        </w:rPr>
      </w:pPr>
      <w:r>
        <w:rPr>
          <w:lang w:eastAsia="zh-CN"/>
        </w:rPr>
        <w:lastRenderedPageBreak/>
        <w:t>Выбираем вкладку Settings. Из всех вариантов выбираем настройки</w:t>
      </w:r>
      <w:r w:rsidRPr="00627D38">
        <w:rPr>
          <w:lang w:eastAsia="zh-CN"/>
        </w:rPr>
        <w:t xml:space="preserve"> </w:t>
      </w:r>
      <w:r>
        <w:rPr>
          <w:lang w:eastAsia="zh-CN"/>
        </w:rPr>
        <w:t>протокола iSCSI. Здесь можно посмотреть интерфейсы протокола</w:t>
      </w:r>
      <w:r w:rsidRPr="00627D38">
        <w:rPr>
          <w:lang w:eastAsia="zh-CN"/>
        </w:rPr>
        <w:t xml:space="preserve"> (</w:t>
      </w:r>
      <w:r>
        <w:rPr>
          <w:lang w:eastAsia="zh-CN"/>
        </w:rPr>
        <w:t>см. рисунок 1.15</w:t>
      </w:r>
      <w:r w:rsidRPr="00627D38">
        <w:rPr>
          <w:lang w:eastAsia="zh-CN"/>
        </w:rPr>
        <w:t>)</w:t>
      </w:r>
      <w:r>
        <w:rPr>
          <w:lang w:eastAsia="zh-CN"/>
        </w:rPr>
        <w:t xml:space="preserve"> и представленные</w:t>
      </w:r>
      <w:r w:rsidRPr="00627D38">
        <w:rPr>
          <w:lang w:eastAsia="zh-CN"/>
        </w:rPr>
        <w:t xml:space="preserve"> </w:t>
      </w:r>
      <w:r>
        <w:rPr>
          <w:lang w:eastAsia="zh-CN"/>
        </w:rPr>
        <w:t>текущие настройки для инициаторов и CHAP</w:t>
      </w:r>
      <w:r w:rsidR="0061199D" w:rsidRPr="0061199D">
        <w:rPr>
          <w:lang w:eastAsia="zh-CN"/>
        </w:rPr>
        <w:t xml:space="preserve"> (</w:t>
      </w:r>
      <w:r w:rsidR="0061199D">
        <w:rPr>
          <w:lang w:eastAsia="zh-CN"/>
        </w:rPr>
        <w:t>см. рисунок 1.16</w:t>
      </w:r>
      <w:r w:rsidR="0061199D" w:rsidRPr="0061199D">
        <w:rPr>
          <w:lang w:eastAsia="zh-CN"/>
        </w:rPr>
        <w:t>)</w:t>
      </w:r>
      <w:r>
        <w:rPr>
          <w:lang w:eastAsia="zh-CN"/>
        </w:rPr>
        <w:t xml:space="preserve">. </w:t>
      </w:r>
      <w:r w:rsidR="0061199D">
        <w:rPr>
          <w:lang w:eastAsia="zh-CN"/>
        </w:rPr>
        <w:t>В первой вкладке можно создать новые сетевые интерфейсы, во второй вкладке можно установить галочки в требуемых чек-боксах.</w:t>
      </w:r>
      <w:r>
        <w:rPr>
          <w:lang w:eastAsia="zh-CN"/>
        </w:rPr>
        <w:t xml:space="preserve"> </w:t>
      </w:r>
      <w:r w:rsidR="00DB467C">
        <w:rPr>
          <w:lang w:eastAsia="zh-CN"/>
        </w:rPr>
        <w:t>Конфигурация сетевых iSCSI</w:t>
      </w:r>
      <w:r w:rsidR="00DB467C" w:rsidRPr="00627D38">
        <w:rPr>
          <w:lang w:eastAsia="zh-CN"/>
        </w:rPr>
        <w:t xml:space="preserve"> </w:t>
      </w:r>
      <w:r w:rsidR="00DB467C">
        <w:rPr>
          <w:lang w:eastAsia="zh-CN"/>
        </w:rPr>
        <w:t>интерфейсов показана на рисунке:</w:t>
      </w:r>
    </w:p>
    <w:p w14:paraId="5B716A09" w14:textId="77777777" w:rsidR="00DB467C" w:rsidRDefault="00DB467C" w:rsidP="00832C56">
      <w:pPr>
        <w:pStyle w:val="a"/>
        <w:ind w:firstLine="0"/>
        <w:rPr>
          <w:lang w:eastAsia="zh-CN"/>
        </w:rPr>
      </w:pPr>
    </w:p>
    <w:p w14:paraId="03560D57" w14:textId="1C96B8C2" w:rsidR="00DB467C" w:rsidRDefault="00732256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D3A993B" wp14:editId="1C8B6B58">
            <wp:extent cx="5941695" cy="3519170"/>
            <wp:effectExtent l="0" t="0" r="190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B1CC" w14:textId="191BDE86" w:rsidR="00DB467C" w:rsidRDefault="00DB467C" w:rsidP="00832C56">
      <w:pPr>
        <w:pStyle w:val="a"/>
        <w:ind w:firstLine="0"/>
        <w:jc w:val="center"/>
        <w:rPr>
          <w:lang w:eastAsia="zh-CN"/>
        </w:rPr>
      </w:pPr>
    </w:p>
    <w:p w14:paraId="5D347FC3" w14:textId="367EAF6A" w:rsidR="00DB467C" w:rsidRDefault="00DB467C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1.17 – Конфигурация сетевых iSCSI</w:t>
      </w:r>
      <w:r w:rsidRPr="00627D38">
        <w:rPr>
          <w:lang w:eastAsia="zh-CN"/>
        </w:rPr>
        <w:t xml:space="preserve"> </w:t>
      </w:r>
      <w:r>
        <w:rPr>
          <w:lang w:eastAsia="zh-CN"/>
        </w:rPr>
        <w:t>интерфейсов</w:t>
      </w:r>
    </w:p>
    <w:p w14:paraId="449C9154" w14:textId="77777777" w:rsidR="00C65BA4" w:rsidRDefault="00C65BA4" w:rsidP="00832C56">
      <w:pPr>
        <w:pStyle w:val="a"/>
        <w:rPr>
          <w:lang w:eastAsia="zh-CN"/>
        </w:rPr>
      </w:pPr>
    </w:p>
    <w:p w14:paraId="6FA0DC56" w14:textId="6D42E5E0" w:rsidR="001A2961" w:rsidRDefault="001A2961" w:rsidP="00832C56">
      <w:pPr>
        <w:pStyle w:val="a"/>
        <w:ind w:firstLine="0"/>
        <w:rPr>
          <w:lang w:eastAsia="zh-CN"/>
        </w:rPr>
      </w:pPr>
      <w:r>
        <w:rPr>
          <w:lang w:eastAsia="zh-CN"/>
        </w:rPr>
        <w:t>Таблица 1.</w:t>
      </w:r>
      <w:r w:rsidR="00C65BA4">
        <w:rPr>
          <w:lang w:eastAsia="zh-CN"/>
        </w:rPr>
        <w:t>2</w:t>
      </w:r>
      <w:r w:rsidR="002D5793">
        <w:rPr>
          <w:lang w:eastAsia="zh-CN"/>
        </w:rPr>
        <w:t xml:space="preserve"> – </w:t>
      </w:r>
      <w:r w:rsidR="00C65BA4">
        <w:rPr>
          <w:lang w:eastAsia="zh-CN"/>
        </w:rPr>
        <w:t>Конфигураци</w:t>
      </w:r>
      <w:r w:rsidR="00BC7514">
        <w:rPr>
          <w:lang w:eastAsia="zh-CN"/>
        </w:rPr>
        <w:t>я</w:t>
      </w:r>
      <w:r w:rsidR="00C65BA4">
        <w:rPr>
          <w:lang w:eastAsia="zh-CN"/>
        </w:rPr>
        <w:t xml:space="preserve"> активных iSCSI</w:t>
      </w:r>
      <w:r w:rsidR="00C65BA4" w:rsidRPr="00627D38">
        <w:rPr>
          <w:lang w:eastAsia="zh-CN"/>
        </w:rPr>
        <w:t xml:space="preserve"> </w:t>
      </w:r>
      <w:r w:rsidR="00C65BA4">
        <w:rPr>
          <w:lang w:eastAsia="zh-CN"/>
        </w:rPr>
        <w:t>интерфейсов</w:t>
      </w:r>
      <w:r>
        <w:rPr>
          <w:lang w:eastAsia="zh-CN"/>
        </w:rPr>
        <w:tab/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851"/>
        <w:gridCol w:w="2127"/>
        <w:gridCol w:w="4389"/>
      </w:tblGrid>
      <w:tr w:rsidR="00DB467C" w14:paraId="028364FA" w14:textId="77777777" w:rsidTr="00832C56">
        <w:trPr>
          <w:jc w:val="center"/>
        </w:trPr>
        <w:tc>
          <w:tcPr>
            <w:tcW w:w="1059" w:type="pct"/>
          </w:tcPr>
          <w:p w14:paraId="0931CE06" w14:textId="7C5731D1" w:rsidR="00C65BA4" w:rsidRPr="00C65BA4" w:rsidRDefault="00C65BA4" w:rsidP="00832C56">
            <w:pPr>
              <w:rPr>
                <w:lang w:val="en-US"/>
              </w:rPr>
            </w:pPr>
            <w:r>
              <w:rPr>
                <w:lang w:val="en-US"/>
              </w:rPr>
              <w:t>Port #</w:t>
            </w:r>
          </w:p>
        </w:tc>
        <w:tc>
          <w:tcPr>
            <w:tcW w:w="455" w:type="pct"/>
          </w:tcPr>
          <w:p w14:paraId="56B97C8B" w14:textId="291E8214" w:rsidR="00C65BA4" w:rsidRPr="00C65BA4" w:rsidRDefault="00C65BA4" w:rsidP="00832C56">
            <w:pPr>
              <w:rPr>
                <w:lang w:val="en-US"/>
              </w:rPr>
            </w:pPr>
            <w:r>
              <w:rPr>
                <w:lang w:val="en-US"/>
              </w:rPr>
              <w:t>SP</w:t>
            </w:r>
          </w:p>
        </w:tc>
        <w:tc>
          <w:tcPr>
            <w:tcW w:w="1138" w:type="pct"/>
          </w:tcPr>
          <w:p w14:paraId="00E83FD8" w14:textId="6843B2A7" w:rsidR="00C65BA4" w:rsidRPr="00C65BA4" w:rsidRDefault="00C65BA4" w:rsidP="00832C56">
            <w:pPr>
              <w:rPr>
                <w:lang w:val="en-US"/>
              </w:rPr>
            </w:pPr>
            <w:r>
              <w:rPr>
                <w:lang w:val="en-US"/>
              </w:rPr>
              <w:t>IP Address</w:t>
            </w:r>
          </w:p>
        </w:tc>
        <w:tc>
          <w:tcPr>
            <w:tcW w:w="2348" w:type="pct"/>
          </w:tcPr>
          <w:p w14:paraId="24EBBB76" w14:textId="7D5CBED0" w:rsidR="00C65BA4" w:rsidRPr="00C65BA4" w:rsidRDefault="00C65BA4" w:rsidP="00832C56">
            <w:pPr>
              <w:rPr>
                <w:lang w:val="en-US"/>
              </w:rPr>
            </w:pPr>
            <w:r>
              <w:rPr>
                <w:lang w:val="en-US"/>
              </w:rPr>
              <w:t>Port IQN</w:t>
            </w:r>
          </w:p>
        </w:tc>
      </w:tr>
      <w:tr w:rsidR="00DB467C" w:rsidRPr="00A57F76" w14:paraId="6652A688" w14:textId="77777777" w:rsidTr="00832C56">
        <w:trPr>
          <w:jc w:val="center"/>
        </w:trPr>
        <w:tc>
          <w:tcPr>
            <w:tcW w:w="1059" w:type="pct"/>
          </w:tcPr>
          <w:p w14:paraId="05C58CC3" w14:textId="4828735D" w:rsidR="00C65BA4" w:rsidRPr="00DB467C" w:rsidRDefault="00DB467C" w:rsidP="00832C56">
            <w:pPr>
              <w:rPr>
                <w:lang w:val="en-US"/>
              </w:rPr>
            </w:pPr>
            <w:r>
              <w:rPr>
                <w:lang w:val="en-US"/>
              </w:rPr>
              <w:t>Ethernet Port 2</w:t>
            </w:r>
          </w:p>
        </w:tc>
        <w:tc>
          <w:tcPr>
            <w:tcW w:w="455" w:type="pct"/>
          </w:tcPr>
          <w:p w14:paraId="06B5C254" w14:textId="59F63C12" w:rsidR="00C65BA4" w:rsidRPr="00E20726" w:rsidRDefault="00DB467C" w:rsidP="00832C56">
            <w:pPr>
              <w:rPr>
                <w:lang w:val="en-US"/>
              </w:rPr>
            </w:pPr>
            <w:r>
              <w:rPr>
                <w:lang w:val="en-US"/>
              </w:rPr>
              <w:t>SP B</w:t>
            </w:r>
          </w:p>
        </w:tc>
        <w:tc>
          <w:tcPr>
            <w:tcW w:w="1138" w:type="pct"/>
          </w:tcPr>
          <w:p w14:paraId="55B11F17" w14:textId="202B6DE1" w:rsidR="00C65BA4" w:rsidRPr="00DB467C" w:rsidRDefault="00DB467C" w:rsidP="00832C56">
            <w:pPr>
              <w:rPr>
                <w:lang w:val="en-US"/>
              </w:rPr>
            </w:pPr>
            <w:r>
              <w:rPr>
                <w:lang w:val="en-US"/>
              </w:rPr>
              <w:t>10.244.214.141</w:t>
            </w:r>
          </w:p>
        </w:tc>
        <w:tc>
          <w:tcPr>
            <w:tcW w:w="2348" w:type="pct"/>
          </w:tcPr>
          <w:p w14:paraId="05ECBE71" w14:textId="0A288C07" w:rsidR="00C65BA4" w:rsidRPr="00DB467C" w:rsidRDefault="00DB467C" w:rsidP="00832C56">
            <w:pPr>
              <w:rPr>
                <w:lang w:val="en-US"/>
              </w:rPr>
            </w:pPr>
            <w:r>
              <w:rPr>
                <w:lang w:val="en-US"/>
              </w:rPr>
              <w:t>iqn.1992-04.com.emc:cx.fnm00131</w:t>
            </w:r>
          </w:p>
        </w:tc>
      </w:tr>
      <w:tr w:rsidR="00067C2D" w:rsidRPr="00A57F76" w14:paraId="2E296801" w14:textId="77777777" w:rsidTr="00832C56">
        <w:trPr>
          <w:jc w:val="center"/>
        </w:trPr>
        <w:tc>
          <w:tcPr>
            <w:tcW w:w="1059" w:type="pct"/>
          </w:tcPr>
          <w:p w14:paraId="0BCB8C29" w14:textId="4322FF2E" w:rsidR="00067C2D" w:rsidRPr="00DB467C" w:rsidRDefault="00067C2D" w:rsidP="00832C56">
            <w:pPr>
              <w:rPr>
                <w:lang w:val="en-US"/>
              </w:rPr>
            </w:pPr>
            <w:r>
              <w:rPr>
                <w:lang w:val="en-US"/>
              </w:rPr>
              <w:t>Ethernet Port 2</w:t>
            </w:r>
          </w:p>
        </w:tc>
        <w:tc>
          <w:tcPr>
            <w:tcW w:w="455" w:type="pct"/>
          </w:tcPr>
          <w:p w14:paraId="1ACCC681" w14:textId="24D2EC6B" w:rsidR="00067C2D" w:rsidRPr="00997068" w:rsidRDefault="00067C2D" w:rsidP="00832C56">
            <w:pPr>
              <w:rPr>
                <w:lang w:val="en-US"/>
              </w:rPr>
            </w:pPr>
            <w:r>
              <w:rPr>
                <w:lang w:val="en-US"/>
              </w:rPr>
              <w:t>SP A</w:t>
            </w:r>
          </w:p>
        </w:tc>
        <w:tc>
          <w:tcPr>
            <w:tcW w:w="1138" w:type="pct"/>
          </w:tcPr>
          <w:p w14:paraId="0AC305BE" w14:textId="288C5D3D" w:rsidR="00067C2D" w:rsidRPr="0073296F" w:rsidRDefault="00067C2D" w:rsidP="00832C56">
            <w:r>
              <w:rPr>
                <w:lang w:val="en-US"/>
              </w:rPr>
              <w:t>10.244.214.140</w:t>
            </w:r>
          </w:p>
        </w:tc>
        <w:tc>
          <w:tcPr>
            <w:tcW w:w="2348" w:type="pct"/>
          </w:tcPr>
          <w:p w14:paraId="3CE812E3" w14:textId="18C985A3" w:rsidR="00067C2D" w:rsidRPr="00067C2D" w:rsidRDefault="00067C2D" w:rsidP="00832C56">
            <w:pPr>
              <w:rPr>
                <w:lang w:val="en-US"/>
              </w:rPr>
            </w:pPr>
            <w:r>
              <w:rPr>
                <w:lang w:val="en-US"/>
              </w:rPr>
              <w:t>iqn.1992-04.com.emc:cx.fnm00131</w:t>
            </w:r>
          </w:p>
        </w:tc>
      </w:tr>
      <w:tr w:rsidR="00067C2D" w:rsidRPr="00A57F76" w14:paraId="5F567AE6" w14:textId="77777777" w:rsidTr="00832C56">
        <w:trPr>
          <w:jc w:val="center"/>
        </w:trPr>
        <w:tc>
          <w:tcPr>
            <w:tcW w:w="1059" w:type="pct"/>
          </w:tcPr>
          <w:p w14:paraId="0587CA87" w14:textId="5C293FCD" w:rsidR="00067C2D" w:rsidRDefault="00067C2D" w:rsidP="00832C56">
            <w:pPr>
              <w:rPr>
                <w:lang w:val="en-US"/>
              </w:rPr>
            </w:pPr>
            <w:r>
              <w:rPr>
                <w:lang w:val="en-US"/>
              </w:rPr>
              <w:t>Ethernet Port 4</w:t>
            </w:r>
          </w:p>
        </w:tc>
        <w:tc>
          <w:tcPr>
            <w:tcW w:w="455" w:type="pct"/>
          </w:tcPr>
          <w:p w14:paraId="4571608E" w14:textId="4ACAF55B" w:rsidR="00067C2D" w:rsidRDefault="00C5764A" w:rsidP="00832C56">
            <w:pPr>
              <w:rPr>
                <w:lang w:val="en-US"/>
              </w:rPr>
            </w:pPr>
            <w:r>
              <w:rPr>
                <w:lang w:val="en-US"/>
              </w:rPr>
              <w:t>SP A</w:t>
            </w:r>
          </w:p>
        </w:tc>
        <w:tc>
          <w:tcPr>
            <w:tcW w:w="1138" w:type="pct"/>
          </w:tcPr>
          <w:p w14:paraId="3D619533" w14:textId="0B88AB9F" w:rsidR="00067C2D" w:rsidRPr="00067C2D" w:rsidRDefault="00067C2D" w:rsidP="00832C56">
            <w:pPr>
              <w:rPr>
                <w:lang w:val="en-US"/>
              </w:rPr>
            </w:pPr>
            <w:r>
              <w:rPr>
                <w:lang w:val="en-US"/>
              </w:rPr>
              <w:t>10.244.214.142</w:t>
            </w:r>
          </w:p>
        </w:tc>
        <w:tc>
          <w:tcPr>
            <w:tcW w:w="2348" w:type="pct"/>
          </w:tcPr>
          <w:p w14:paraId="2991F450" w14:textId="09899D7D" w:rsidR="00067C2D" w:rsidRPr="00067C2D" w:rsidRDefault="00067C2D" w:rsidP="00832C56">
            <w:pPr>
              <w:rPr>
                <w:lang w:val="en-US"/>
              </w:rPr>
            </w:pPr>
            <w:r>
              <w:rPr>
                <w:lang w:val="en-US"/>
              </w:rPr>
              <w:t>iqn.1992-04.com.emc:cx.fnm00131</w:t>
            </w:r>
          </w:p>
        </w:tc>
      </w:tr>
      <w:tr w:rsidR="00067C2D" w:rsidRPr="00A57F76" w14:paraId="39C1964A" w14:textId="77777777" w:rsidTr="00832C56">
        <w:trPr>
          <w:jc w:val="center"/>
        </w:trPr>
        <w:tc>
          <w:tcPr>
            <w:tcW w:w="1059" w:type="pct"/>
          </w:tcPr>
          <w:p w14:paraId="13B5C198" w14:textId="3E53B49C" w:rsidR="00067C2D" w:rsidRDefault="00067C2D" w:rsidP="00832C56">
            <w:pPr>
              <w:rPr>
                <w:lang w:val="en-US"/>
              </w:rPr>
            </w:pPr>
            <w:r>
              <w:rPr>
                <w:lang w:val="en-US"/>
              </w:rPr>
              <w:t>Ethernet Port 4</w:t>
            </w:r>
          </w:p>
        </w:tc>
        <w:tc>
          <w:tcPr>
            <w:tcW w:w="455" w:type="pct"/>
          </w:tcPr>
          <w:p w14:paraId="3ED0973F" w14:textId="4B132755" w:rsidR="00067C2D" w:rsidRDefault="00C5764A" w:rsidP="00832C56">
            <w:pPr>
              <w:rPr>
                <w:lang w:val="en-US"/>
              </w:rPr>
            </w:pPr>
            <w:r>
              <w:rPr>
                <w:lang w:val="en-US"/>
              </w:rPr>
              <w:t>SP B</w:t>
            </w:r>
          </w:p>
        </w:tc>
        <w:tc>
          <w:tcPr>
            <w:tcW w:w="1138" w:type="pct"/>
          </w:tcPr>
          <w:p w14:paraId="63C2EC1D" w14:textId="6CD864FE" w:rsidR="00067C2D" w:rsidRPr="00067C2D" w:rsidRDefault="00067C2D" w:rsidP="00832C56">
            <w:pPr>
              <w:rPr>
                <w:lang w:val="en-US"/>
              </w:rPr>
            </w:pPr>
            <w:r>
              <w:rPr>
                <w:lang w:val="en-US"/>
              </w:rPr>
              <w:t>10.244.214.143</w:t>
            </w:r>
          </w:p>
        </w:tc>
        <w:tc>
          <w:tcPr>
            <w:tcW w:w="2348" w:type="pct"/>
          </w:tcPr>
          <w:p w14:paraId="63471A1C" w14:textId="2586CC76" w:rsidR="00067C2D" w:rsidRPr="00067C2D" w:rsidRDefault="00067C2D" w:rsidP="00832C56">
            <w:pPr>
              <w:rPr>
                <w:lang w:val="en-US"/>
              </w:rPr>
            </w:pPr>
            <w:r>
              <w:rPr>
                <w:lang w:val="en-US"/>
              </w:rPr>
              <w:t>iqn.1992-04.com.emc:cx.fnm00131</w:t>
            </w:r>
          </w:p>
        </w:tc>
      </w:tr>
    </w:tbl>
    <w:p w14:paraId="6986F544" w14:textId="42EB02DE" w:rsidR="00732256" w:rsidRDefault="00732256" w:rsidP="00832C56">
      <w:pPr>
        <w:pStyle w:val="a"/>
        <w:ind w:firstLine="0"/>
        <w:rPr>
          <w:lang w:val="en-US" w:eastAsia="zh-CN"/>
        </w:rPr>
      </w:pPr>
    </w:p>
    <w:p w14:paraId="2A34DE3E" w14:textId="59F1A07F" w:rsidR="00E35636" w:rsidRPr="00A46657" w:rsidRDefault="00732256" w:rsidP="00732256">
      <w:pPr>
        <w:rPr>
          <w:lang w:val="en-US" w:eastAsia="zh-CN"/>
        </w:rPr>
      </w:pPr>
      <w:r>
        <w:rPr>
          <w:lang w:val="en-US" w:eastAsia="zh-CN"/>
        </w:rPr>
        <w:br w:type="page"/>
      </w:r>
    </w:p>
    <w:p w14:paraId="0F273EC7" w14:textId="37CDA156" w:rsidR="00EB720B" w:rsidRDefault="00A46657" w:rsidP="00832C56">
      <w:pPr>
        <w:pStyle w:val="10"/>
        <w:rPr>
          <w:lang w:eastAsia="zh-CN"/>
        </w:rPr>
      </w:pPr>
      <w:r w:rsidRPr="00A46657">
        <w:rPr>
          <w:lang w:eastAsia="zh-CN"/>
        </w:rPr>
        <w:lastRenderedPageBreak/>
        <w:t xml:space="preserve">2 </w:t>
      </w:r>
      <w:r>
        <w:rPr>
          <w:lang w:eastAsia="zh-CN"/>
        </w:rPr>
        <w:t>создание блочного устройства</w:t>
      </w:r>
    </w:p>
    <w:p w14:paraId="30BEB3D7" w14:textId="77777777" w:rsidR="00A46657" w:rsidRPr="00A46657" w:rsidRDefault="00A46657" w:rsidP="00832C56">
      <w:pPr>
        <w:pStyle w:val="a"/>
        <w:rPr>
          <w:lang w:eastAsia="zh-CN"/>
        </w:rPr>
      </w:pPr>
    </w:p>
    <w:p w14:paraId="16B0CFCC" w14:textId="54B8575E" w:rsidR="00EB720B" w:rsidRDefault="00EB720B" w:rsidP="00832C56">
      <w:pPr>
        <w:jc w:val="both"/>
        <w:rPr>
          <w:lang w:eastAsia="zh-CN"/>
        </w:rPr>
      </w:pPr>
      <w:r>
        <w:rPr>
          <w:lang w:eastAsia="zh-CN"/>
        </w:rPr>
        <w:tab/>
      </w:r>
      <w:r w:rsidR="00A46657">
        <w:rPr>
          <w:lang w:eastAsia="zh-CN"/>
        </w:rPr>
        <w:t xml:space="preserve">Открываем панель инструментов EMC Unisphere System. В окне основных задач выбираем создать LUN или группу LUN. Открывается мастер создания LUN или группы LUN. Разница между LUN и группы LUN состоит в том, что группа LUN поддерживает состояние всех LUN в группе. Создаём группу </w:t>
      </w:r>
      <w:r w:rsidR="00A46657">
        <w:rPr>
          <w:lang w:val="en-US" w:eastAsia="zh-CN"/>
        </w:rPr>
        <w:t>LUN</w:t>
      </w:r>
      <w:r w:rsidR="00A46657">
        <w:rPr>
          <w:lang w:eastAsia="zh-CN"/>
        </w:rPr>
        <w:t>, как показано на рисунке:</w:t>
      </w:r>
    </w:p>
    <w:p w14:paraId="238B398C" w14:textId="77777777" w:rsidR="00A46657" w:rsidRDefault="00A46657" w:rsidP="00832C56">
      <w:pPr>
        <w:jc w:val="both"/>
        <w:rPr>
          <w:lang w:eastAsia="zh-CN"/>
        </w:rPr>
      </w:pPr>
    </w:p>
    <w:p w14:paraId="7FE4A064" w14:textId="7A602746" w:rsidR="00A46657" w:rsidRDefault="00BC1C82" w:rsidP="00832C56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5CFADE0" wp14:editId="041EA25A">
            <wp:extent cx="3284113" cy="29190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2102" cy="292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1291" w14:textId="05274265" w:rsidR="00A46657" w:rsidRDefault="00A46657" w:rsidP="00832C56">
      <w:pPr>
        <w:jc w:val="center"/>
        <w:rPr>
          <w:lang w:eastAsia="zh-CN"/>
        </w:rPr>
      </w:pPr>
    </w:p>
    <w:p w14:paraId="4E2ABDE2" w14:textId="2CF004DF" w:rsidR="00A46657" w:rsidRPr="00A46657" w:rsidRDefault="00A46657" w:rsidP="00832C56">
      <w:pPr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04413A">
        <w:rPr>
          <w:lang w:eastAsia="zh-CN"/>
        </w:rPr>
        <w:t>2</w:t>
      </w:r>
      <w:r>
        <w:rPr>
          <w:lang w:eastAsia="zh-CN"/>
        </w:rPr>
        <w:t>.</w:t>
      </w:r>
      <w:r w:rsidR="0004413A">
        <w:rPr>
          <w:lang w:eastAsia="zh-CN"/>
        </w:rPr>
        <w:t>1</w:t>
      </w:r>
      <w:r>
        <w:rPr>
          <w:lang w:eastAsia="zh-CN"/>
        </w:rPr>
        <w:t xml:space="preserve"> – Ссылка на создание группы </w:t>
      </w:r>
      <w:r>
        <w:rPr>
          <w:lang w:val="en-US" w:eastAsia="zh-CN"/>
        </w:rPr>
        <w:t>LUN</w:t>
      </w:r>
    </w:p>
    <w:p w14:paraId="4E8D1273" w14:textId="77777777" w:rsidR="00A46657" w:rsidRDefault="00A46657" w:rsidP="00832C56">
      <w:pPr>
        <w:rPr>
          <w:lang w:eastAsia="zh-CN"/>
        </w:rPr>
      </w:pPr>
    </w:p>
    <w:p w14:paraId="0B37F583" w14:textId="4FC51E48" w:rsidR="00EB720B" w:rsidRDefault="00A16947" w:rsidP="00832C56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8277D68" wp14:editId="38F55D8D">
            <wp:extent cx="4747895" cy="2793327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3235" cy="279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44A1" w14:textId="00F29468" w:rsidR="00A46657" w:rsidRDefault="00A46657" w:rsidP="00832C56">
      <w:pPr>
        <w:jc w:val="both"/>
        <w:rPr>
          <w:lang w:eastAsia="zh-CN"/>
        </w:rPr>
      </w:pPr>
    </w:p>
    <w:p w14:paraId="75340AEE" w14:textId="5D3C9B35" w:rsidR="00A46657" w:rsidRPr="00D27E22" w:rsidRDefault="00A46657" w:rsidP="00832C56">
      <w:pPr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04413A">
        <w:rPr>
          <w:lang w:eastAsia="zh-CN"/>
        </w:rPr>
        <w:t>2</w:t>
      </w:r>
      <w:r>
        <w:rPr>
          <w:lang w:eastAsia="zh-CN"/>
        </w:rPr>
        <w:t>.</w:t>
      </w:r>
      <w:r w:rsidR="0004413A">
        <w:rPr>
          <w:lang w:eastAsia="zh-CN"/>
        </w:rPr>
        <w:t>2</w:t>
      </w:r>
      <w:r>
        <w:rPr>
          <w:lang w:eastAsia="zh-CN"/>
        </w:rPr>
        <w:t xml:space="preserve"> – Создание группы </w:t>
      </w:r>
      <w:r>
        <w:rPr>
          <w:lang w:val="en-US" w:eastAsia="zh-CN"/>
        </w:rPr>
        <w:t>LUN</w:t>
      </w:r>
    </w:p>
    <w:p w14:paraId="06910E1D" w14:textId="05D732CC" w:rsidR="00A46657" w:rsidRPr="00D27E22" w:rsidRDefault="00A46657" w:rsidP="00832C56">
      <w:pPr>
        <w:rPr>
          <w:lang w:eastAsia="zh-CN"/>
        </w:rPr>
      </w:pPr>
    </w:p>
    <w:p w14:paraId="72367290" w14:textId="3DECC171" w:rsidR="0004413A" w:rsidRPr="00D27E22" w:rsidRDefault="00A46657" w:rsidP="00832C56">
      <w:pPr>
        <w:jc w:val="both"/>
        <w:rPr>
          <w:lang w:eastAsia="zh-CN"/>
        </w:rPr>
      </w:pPr>
      <w:r w:rsidRPr="00D27E22">
        <w:rPr>
          <w:lang w:eastAsia="zh-CN"/>
        </w:rPr>
        <w:tab/>
      </w:r>
      <w:r>
        <w:rPr>
          <w:lang w:eastAsia="zh-CN"/>
        </w:rPr>
        <w:t>Задаём</w:t>
      </w:r>
      <w:r w:rsidRPr="00D27E22">
        <w:rPr>
          <w:lang w:eastAsia="zh-CN"/>
        </w:rPr>
        <w:t xml:space="preserve"> </w:t>
      </w:r>
      <w:r>
        <w:rPr>
          <w:lang w:eastAsia="zh-CN"/>
        </w:rPr>
        <w:t>имя</w:t>
      </w:r>
      <w:r w:rsidRPr="00D27E22">
        <w:rPr>
          <w:lang w:eastAsia="zh-CN"/>
        </w:rPr>
        <w:t xml:space="preserve"> </w:t>
      </w:r>
      <w:proofErr w:type="spellStart"/>
      <w:r>
        <w:rPr>
          <w:lang w:val="en-US" w:eastAsia="zh-CN"/>
        </w:rPr>
        <w:t>LUNGroupTest</w:t>
      </w:r>
      <w:proofErr w:type="spellEnd"/>
      <w:r w:rsidR="007C0178" w:rsidRPr="00D27E22">
        <w:rPr>
          <w:lang w:eastAsia="zh-CN"/>
        </w:rPr>
        <w:t xml:space="preserve"> (</w:t>
      </w:r>
      <w:r w:rsidR="007C0178">
        <w:rPr>
          <w:lang w:val="be-BY" w:eastAsia="zh-CN"/>
        </w:rPr>
        <w:t xml:space="preserve">см. рисунок </w:t>
      </w:r>
      <w:r w:rsidR="008040FD">
        <w:rPr>
          <w:lang w:val="be-BY" w:eastAsia="zh-CN"/>
        </w:rPr>
        <w:t>2</w:t>
      </w:r>
      <w:r w:rsidR="007C0178">
        <w:rPr>
          <w:lang w:val="be-BY" w:eastAsia="zh-CN"/>
        </w:rPr>
        <w:t>.</w:t>
      </w:r>
      <w:r w:rsidR="008040FD">
        <w:rPr>
          <w:lang w:val="be-BY" w:eastAsia="zh-CN"/>
        </w:rPr>
        <w:t>2</w:t>
      </w:r>
      <w:r w:rsidR="007C0178" w:rsidRPr="00D27E22">
        <w:rPr>
          <w:lang w:eastAsia="zh-CN"/>
        </w:rPr>
        <w:t>)</w:t>
      </w:r>
      <w:r w:rsidRPr="00D27E22">
        <w:rPr>
          <w:lang w:eastAsia="zh-CN"/>
        </w:rPr>
        <w:t>.</w:t>
      </w:r>
    </w:p>
    <w:p w14:paraId="6679CB08" w14:textId="77777777" w:rsidR="0004413A" w:rsidRPr="00D27E22" w:rsidRDefault="0004413A" w:rsidP="00832C56">
      <w:pPr>
        <w:rPr>
          <w:lang w:eastAsia="zh-CN"/>
        </w:rPr>
      </w:pPr>
    </w:p>
    <w:p w14:paraId="798498CB" w14:textId="50B9E114" w:rsidR="0004413A" w:rsidRDefault="00D35CB1" w:rsidP="00832C56">
      <w:pPr>
        <w:jc w:val="center"/>
        <w:rPr>
          <w:lang w:val="en-US" w:eastAsia="zh-CN"/>
        </w:rPr>
      </w:pPr>
      <w:r>
        <w:rPr>
          <w:noProof/>
        </w:rPr>
        <w:lastRenderedPageBreak/>
        <w:drawing>
          <wp:inline distT="0" distB="0" distL="0" distR="0" wp14:anchorId="05FC98B2" wp14:editId="1399AB1D">
            <wp:extent cx="5211445" cy="3084427"/>
            <wp:effectExtent l="0" t="0" r="825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5686" cy="308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1A55" w14:textId="547CC11C" w:rsidR="0004413A" w:rsidRDefault="0004413A" w:rsidP="00832C56">
      <w:pPr>
        <w:rPr>
          <w:lang w:val="en-US" w:eastAsia="zh-CN"/>
        </w:rPr>
      </w:pPr>
    </w:p>
    <w:p w14:paraId="5109434F" w14:textId="4584FAC7" w:rsidR="0004413A" w:rsidRDefault="0004413A" w:rsidP="00832C56">
      <w:pPr>
        <w:jc w:val="center"/>
        <w:rPr>
          <w:lang w:val="en-US" w:eastAsia="zh-CN"/>
        </w:rPr>
      </w:pPr>
      <w:r>
        <w:rPr>
          <w:lang w:eastAsia="zh-CN"/>
        </w:rPr>
        <w:t xml:space="preserve">Рисунок 2.3 – Настройка группы </w:t>
      </w:r>
      <w:r>
        <w:rPr>
          <w:lang w:val="en-US" w:eastAsia="zh-CN"/>
        </w:rPr>
        <w:t>LUN</w:t>
      </w:r>
    </w:p>
    <w:p w14:paraId="19958FBE" w14:textId="77777777" w:rsidR="00D35CB1" w:rsidRPr="00716146" w:rsidRDefault="00D35CB1" w:rsidP="00832C56">
      <w:pPr>
        <w:jc w:val="center"/>
        <w:rPr>
          <w:lang w:eastAsia="zh-CN"/>
        </w:rPr>
      </w:pPr>
    </w:p>
    <w:p w14:paraId="3BBEB3CF" w14:textId="40FDF7F3" w:rsidR="0004413A" w:rsidRDefault="0004413A" w:rsidP="00832C56">
      <w:pPr>
        <w:tabs>
          <w:tab w:val="left" w:pos="709"/>
        </w:tabs>
        <w:jc w:val="both"/>
        <w:rPr>
          <w:lang w:eastAsia="zh-CN"/>
        </w:rPr>
      </w:pPr>
      <w:r w:rsidRPr="00716146">
        <w:rPr>
          <w:lang w:eastAsia="zh-CN"/>
        </w:rPr>
        <w:tab/>
      </w:r>
      <w:r w:rsidR="00FE27B5" w:rsidRPr="00FE27B5">
        <w:rPr>
          <w:lang w:eastAsia="zh-CN"/>
        </w:rPr>
        <w:t xml:space="preserve">Для первой конфигурации </w:t>
      </w:r>
      <w:r w:rsidR="00FE27B5">
        <w:rPr>
          <w:lang w:eastAsia="zh-CN"/>
        </w:rPr>
        <w:t>у</w:t>
      </w:r>
      <w:r w:rsidR="00FE27B5" w:rsidRPr="00FE27B5">
        <w:rPr>
          <w:lang w:eastAsia="zh-CN"/>
        </w:rPr>
        <w:t>стан</w:t>
      </w:r>
      <w:r w:rsidR="00FE27B5">
        <w:rPr>
          <w:lang w:eastAsia="zh-CN"/>
        </w:rPr>
        <w:t>а</w:t>
      </w:r>
      <w:r w:rsidR="00FE27B5" w:rsidRPr="00FE27B5">
        <w:rPr>
          <w:lang w:eastAsia="zh-CN"/>
        </w:rPr>
        <w:t>в</w:t>
      </w:r>
      <w:r w:rsidR="00FE27B5">
        <w:rPr>
          <w:lang w:eastAsia="zh-CN"/>
        </w:rPr>
        <w:t xml:space="preserve">ливаем </w:t>
      </w:r>
      <w:r w:rsidR="00FE27B5" w:rsidRPr="00FE27B5">
        <w:rPr>
          <w:lang w:eastAsia="zh-CN"/>
        </w:rPr>
        <w:t xml:space="preserve">размер </w:t>
      </w:r>
      <w:r w:rsidR="00FE27B5" w:rsidRPr="00FE27B5">
        <w:rPr>
          <w:lang w:val="en-US" w:eastAsia="zh-CN"/>
        </w:rPr>
        <w:t>LUN</w:t>
      </w:r>
      <w:r w:rsidR="00FE27B5" w:rsidRPr="00FE27B5">
        <w:rPr>
          <w:lang w:eastAsia="zh-CN"/>
        </w:rPr>
        <w:t xml:space="preserve"> равным 100 </w:t>
      </w:r>
      <w:r w:rsidR="00981743">
        <w:rPr>
          <w:lang w:eastAsia="zh-CN"/>
        </w:rPr>
        <w:t>ГБ</w:t>
      </w:r>
      <w:r w:rsidR="00FE27B5" w:rsidRPr="00FE27B5">
        <w:rPr>
          <w:lang w:eastAsia="zh-CN"/>
        </w:rPr>
        <w:t xml:space="preserve">, напротив </w:t>
      </w:r>
      <w:r w:rsidR="00FE27B5" w:rsidRPr="00FE27B5">
        <w:rPr>
          <w:lang w:val="en-US" w:eastAsia="zh-CN"/>
        </w:rPr>
        <w:t>Thin</w:t>
      </w:r>
      <w:r w:rsidR="00FE27B5" w:rsidRPr="00FE27B5">
        <w:rPr>
          <w:lang w:eastAsia="zh-CN"/>
        </w:rPr>
        <w:t xml:space="preserve"> </w:t>
      </w:r>
      <w:r w:rsidR="00FE27B5">
        <w:rPr>
          <w:lang w:eastAsia="zh-CN"/>
        </w:rPr>
        <w:t xml:space="preserve">ставим </w:t>
      </w:r>
      <w:r w:rsidR="00FE27B5" w:rsidRPr="00FE27B5">
        <w:rPr>
          <w:lang w:eastAsia="zh-CN"/>
        </w:rPr>
        <w:t xml:space="preserve">галочку. </w:t>
      </w:r>
      <w:r w:rsidR="00FE27B5">
        <w:rPr>
          <w:lang w:eastAsia="zh-CN"/>
        </w:rPr>
        <w:t>Для второй конфигурации установите размер LUN равным 10</w:t>
      </w:r>
      <w:r w:rsidR="00981743">
        <w:rPr>
          <w:lang w:eastAsia="zh-CN"/>
        </w:rPr>
        <w:t xml:space="preserve"> ГБ</w:t>
      </w:r>
      <w:r w:rsidR="00FE27B5">
        <w:rPr>
          <w:lang w:eastAsia="zh-CN"/>
        </w:rPr>
        <w:t>, напротив Thin поставьте галочку (см. рисунок 2.3).</w:t>
      </w:r>
    </w:p>
    <w:p w14:paraId="15655086" w14:textId="7A47A703" w:rsidR="002815C0" w:rsidRDefault="00A123B4" w:rsidP="00832C56">
      <w:pPr>
        <w:jc w:val="both"/>
        <w:rPr>
          <w:lang w:eastAsia="zh-CN"/>
        </w:rPr>
      </w:pPr>
      <w:r>
        <w:rPr>
          <w:lang w:eastAsia="zh-CN"/>
        </w:rPr>
        <w:tab/>
        <w:t>Следующий пункт оставляем без изменений.</w:t>
      </w:r>
      <w:r w:rsidR="00716146">
        <w:rPr>
          <w:lang w:eastAsia="zh-CN"/>
        </w:rPr>
        <w:t xml:space="preserve"> </w:t>
      </w:r>
      <w:r w:rsidR="002815C0">
        <w:rPr>
          <w:lang w:eastAsia="zh-CN"/>
        </w:rPr>
        <w:t xml:space="preserve">Далее устанавливаем соединение с хостом. Отфильтровываем имеющиеся хосты по протоколу и выбираем протокол </w:t>
      </w:r>
      <w:r w:rsidR="002815C0">
        <w:rPr>
          <w:lang w:val="en-US" w:eastAsia="zh-CN"/>
        </w:rPr>
        <w:t>FC</w:t>
      </w:r>
      <w:r w:rsidR="002815C0">
        <w:rPr>
          <w:lang w:eastAsia="zh-CN"/>
        </w:rPr>
        <w:t>. Доступен хост 10.244.214.222, как показано на рисунке:</w:t>
      </w:r>
    </w:p>
    <w:p w14:paraId="20270996" w14:textId="77777777" w:rsidR="002815C0" w:rsidRDefault="002815C0" w:rsidP="00832C56">
      <w:pPr>
        <w:jc w:val="both"/>
        <w:rPr>
          <w:lang w:eastAsia="zh-CN"/>
        </w:rPr>
      </w:pPr>
    </w:p>
    <w:p w14:paraId="65678C9D" w14:textId="3AE16870" w:rsidR="002815C0" w:rsidRDefault="00EC753C" w:rsidP="00832C56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4705ADD" wp14:editId="0D598339">
            <wp:extent cx="4963795" cy="2933610"/>
            <wp:effectExtent l="0" t="0" r="825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0287" cy="293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AC49" w14:textId="249DD51A" w:rsidR="002815C0" w:rsidRDefault="002815C0" w:rsidP="00832C56">
      <w:pPr>
        <w:jc w:val="center"/>
        <w:rPr>
          <w:lang w:eastAsia="zh-CN"/>
        </w:rPr>
      </w:pPr>
    </w:p>
    <w:p w14:paraId="0EAA0206" w14:textId="77777777" w:rsidR="005956E8" w:rsidRPr="005956E8" w:rsidRDefault="002815C0" w:rsidP="00832C56">
      <w:pPr>
        <w:jc w:val="center"/>
        <w:rPr>
          <w:lang w:eastAsia="zh-CN"/>
        </w:rPr>
      </w:pPr>
      <w:r>
        <w:rPr>
          <w:lang w:eastAsia="zh-CN"/>
        </w:rPr>
        <w:t xml:space="preserve">Рисунок 2.4 – Доступные хосты по протоколу </w:t>
      </w:r>
      <w:r>
        <w:rPr>
          <w:lang w:val="en-US" w:eastAsia="zh-CN"/>
        </w:rPr>
        <w:t>FC</w:t>
      </w:r>
    </w:p>
    <w:p w14:paraId="7A013758" w14:textId="77777777" w:rsidR="005956E8" w:rsidRDefault="005956E8" w:rsidP="00832C56">
      <w:pPr>
        <w:jc w:val="center"/>
        <w:rPr>
          <w:lang w:eastAsia="zh-CN"/>
        </w:rPr>
      </w:pPr>
    </w:p>
    <w:p w14:paraId="50041176" w14:textId="0695E8B0" w:rsidR="002815C0" w:rsidRDefault="00E856E7" w:rsidP="00832C56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00C6B73" wp14:editId="410D7E6A">
            <wp:extent cx="4576445" cy="26763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0445" cy="26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FA30" w14:textId="748AECC9" w:rsidR="005956E8" w:rsidRDefault="005956E8" w:rsidP="00832C56">
      <w:pPr>
        <w:jc w:val="center"/>
        <w:rPr>
          <w:lang w:eastAsia="zh-CN"/>
        </w:rPr>
      </w:pPr>
    </w:p>
    <w:p w14:paraId="78919DC4" w14:textId="5351C8C7" w:rsidR="00113B05" w:rsidRDefault="005956E8" w:rsidP="00832C56">
      <w:pPr>
        <w:jc w:val="center"/>
        <w:rPr>
          <w:lang w:eastAsia="zh-CN"/>
        </w:rPr>
      </w:pPr>
      <w:r>
        <w:rPr>
          <w:lang w:eastAsia="zh-CN"/>
        </w:rPr>
        <w:t>Рисунок 2.5 – Выбор типа доступа к хосту</w:t>
      </w:r>
    </w:p>
    <w:p w14:paraId="0390696A" w14:textId="77777777" w:rsidR="00716146" w:rsidRDefault="00716146" w:rsidP="00832C56">
      <w:pPr>
        <w:jc w:val="center"/>
        <w:rPr>
          <w:lang w:eastAsia="zh-CN"/>
        </w:rPr>
      </w:pPr>
    </w:p>
    <w:p w14:paraId="034DD8B1" w14:textId="7617C79B" w:rsidR="00E606EB" w:rsidRDefault="00113B05" w:rsidP="00832C56">
      <w:pPr>
        <w:jc w:val="both"/>
        <w:rPr>
          <w:lang w:eastAsia="zh-CN"/>
        </w:rPr>
      </w:pPr>
      <w:r>
        <w:rPr>
          <w:lang w:eastAsia="zh-CN"/>
        </w:rPr>
        <w:tab/>
        <w:t>Выбираем тип доступа к хосту</w:t>
      </w:r>
      <w:r w:rsidR="00D27E22">
        <w:rPr>
          <w:lang w:eastAsia="zh-CN"/>
        </w:rPr>
        <w:t xml:space="preserve"> (см. рисунок 2.5)</w:t>
      </w:r>
      <w:r>
        <w:rPr>
          <w:lang w:eastAsia="zh-CN"/>
        </w:rPr>
        <w:t xml:space="preserve"> – </w:t>
      </w:r>
      <w:r>
        <w:rPr>
          <w:lang w:val="en-US" w:eastAsia="zh-CN"/>
        </w:rPr>
        <w:t>LUN</w:t>
      </w:r>
      <w:r w:rsidRPr="00113B05">
        <w:rPr>
          <w:lang w:eastAsia="zh-CN"/>
        </w:rPr>
        <w:t xml:space="preserve"> (</w:t>
      </w:r>
      <w:r>
        <w:rPr>
          <w:lang w:eastAsia="zh-CN"/>
        </w:rPr>
        <w:t>хост гарантирует доступ к группе</w:t>
      </w:r>
      <w:r w:rsidRPr="00113B05">
        <w:rPr>
          <w:lang w:eastAsia="zh-CN"/>
        </w:rPr>
        <w:t>)</w:t>
      </w:r>
      <w:r>
        <w:rPr>
          <w:lang w:eastAsia="zh-CN"/>
        </w:rPr>
        <w:t>.</w:t>
      </w:r>
    </w:p>
    <w:p w14:paraId="36E0AD5E" w14:textId="06E72B50" w:rsidR="001D0834" w:rsidRDefault="00E606EB" w:rsidP="00832C56">
      <w:pPr>
        <w:jc w:val="both"/>
        <w:rPr>
          <w:lang w:eastAsia="zh-CN"/>
        </w:rPr>
      </w:pPr>
      <w:r>
        <w:rPr>
          <w:lang w:eastAsia="zh-CN"/>
        </w:rPr>
        <w:tab/>
        <w:t xml:space="preserve">Переходим к следующему пункту и нажимаем </w:t>
      </w:r>
      <w:r>
        <w:rPr>
          <w:lang w:val="en-US" w:eastAsia="zh-CN"/>
        </w:rPr>
        <w:t>Finish</w:t>
      </w:r>
      <w:r w:rsidRPr="00E606EB">
        <w:rPr>
          <w:lang w:eastAsia="zh-CN"/>
        </w:rPr>
        <w:t>.</w:t>
      </w:r>
    </w:p>
    <w:p w14:paraId="006EB9EE" w14:textId="0AF30782" w:rsidR="001D0834" w:rsidRDefault="001D0834" w:rsidP="00832C56">
      <w:pPr>
        <w:ind w:firstLine="709"/>
        <w:rPr>
          <w:lang w:eastAsia="zh-CN"/>
        </w:rPr>
      </w:pPr>
    </w:p>
    <w:p w14:paraId="2873B369" w14:textId="765B6360" w:rsidR="001D0834" w:rsidRDefault="00ED29C6" w:rsidP="00832C56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B005788" wp14:editId="464526C5">
            <wp:extent cx="5017001" cy="29629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361" cy="296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83F" w14:textId="5B742AC8" w:rsidR="001D0834" w:rsidRDefault="001D0834" w:rsidP="00832C56">
      <w:pPr>
        <w:jc w:val="center"/>
        <w:rPr>
          <w:lang w:eastAsia="zh-CN"/>
        </w:rPr>
      </w:pPr>
    </w:p>
    <w:p w14:paraId="129A10E7" w14:textId="4E9134C4" w:rsidR="001D0834" w:rsidRPr="001D0834" w:rsidRDefault="001D0834" w:rsidP="00832C56">
      <w:pPr>
        <w:jc w:val="center"/>
        <w:rPr>
          <w:lang w:eastAsia="zh-CN"/>
        </w:rPr>
      </w:pPr>
      <w:r>
        <w:rPr>
          <w:lang w:eastAsia="zh-CN"/>
        </w:rPr>
        <w:t xml:space="preserve">Рисунок 2.6 – Просмотр созданной </w:t>
      </w:r>
      <w:r>
        <w:rPr>
          <w:lang w:val="en-US" w:eastAsia="zh-CN"/>
        </w:rPr>
        <w:t>LUN</w:t>
      </w:r>
      <w:r w:rsidRPr="001D0834">
        <w:rPr>
          <w:lang w:eastAsia="zh-CN"/>
        </w:rPr>
        <w:t xml:space="preserve"> </w:t>
      </w:r>
      <w:r>
        <w:rPr>
          <w:lang w:eastAsia="zh-CN"/>
        </w:rPr>
        <w:t>группы</w:t>
      </w:r>
    </w:p>
    <w:p w14:paraId="46C9EAB7" w14:textId="77777777" w:rsidR="001D0834" w:rsidRDefault="001D0834" w:rsidP="00832C56">
      <w:pPr>
        <w:ind w:firstLine="709"/>
        <w:jc w:val="both"/>
        <w:rPr>
          <w:lang w:eastAsia="zh-CN"/>
        </w:rPr>
      </w:pPr>
    </w:p>
    <w:p w14:paraId="1629F49F" w14:textId="65ED3186" w:rsidR="0004413A" w:rsidRDefault="001D0834" w:rsidP="00832C56">
      <w:pPr>
        <w:ind w:firstLine="709"/>
        <w:jc w:val="both"/>
        <w:rPr>
          <w:lang w:eastAsia="zh-CN"/>
        </w:rPr>
      </w:pPr>
      <w:r>
        <w:rPr>
          <w:lang w:eastAsia="zh-CN"/>
        </w:rPr>
        <w:t>Выбираем Storage -&gt; LUNs для просмотра LUN. Раскрываем созданную LUN группу. Конфигурация LUN группы соответствует описанной на предыдущих шагах</w:t>
      </w:r>
      <w:r w:rsidR="00F44D3A">
        <w:rPr>
          <w:lang w:eastAsia="zh-CN"/>
        </w:rPr>
        <w:t xml:space="preserve"> (см. рисунок 2.6)</w:t>
      </w:r>
      <w:r>
        <w:rPr>
          <w:lang w:eastAsia="zh-CN"/>
        </w:rPr>
        <w:t>.</w:t>
      </w:r>
    </w:p>
    <w:p w14:paraId="39EFBE24" w14:textId="3D5E3FE6" w:rsidR="00630A7E" w:rsidRDefault="00630A7E" w:rsidP="00630A7E">
      <w:pPr>
        <w:rPr>
          <w:lang w:eastAsia="zh-CN"/>
        </w:rPr>
      </w:pPr>
      <w:r>
        <w:rPr>
          <w:lang w:eastAsia="zh-CN"/>
        </w:rPr>
        <w:br w:type="page"/>
      </w:r>
    </w:p>
    <w:p w14:paraId="4F8B24DF" w14:textId="37D84C07" w:rsidR="007A50AF" w:rsidRDefault="00F202E3" w:rsidP="00832C56">
      <w:pPr>
        <w:pStyle w:val="10"/>
        <w:rPr>
          <w:lang w:eastAsia="zh-CN"/>
        </w:rPr>
      </w:pPr>
      <w:r>
        <w:rPr>
          <w:lang w:eastAsia="zh-CN"/>
        </w:rPr>
        <w:lastRenderedPageBreak/>
        <w:t>3 Создание файловой системы</w:t>
      </w:r>
    </w:p>
    <w:p w14:paraId="752B5C2C" w14:textId="77777777" w:rsidR="00F202E3" w:rsidRDefault="00F202E3" w:rsidP="00832C56">
      <w:pPr>
        <w:pStyle w:val="a"/>
        <w:rPr>
          <w:lang w:eastAsia="zh-CN"/>
        </w:rPr>
      </w:pPr>
    </w:p>
    <w:p w14:paraId="0D5C3BD2" w14:textId="409DC095" w:rsidR="007A50AF" w:rsidRDefault="00F202E3" w:rsidP="00832C56">
      <w:pPr>
        <w:pStyle w:val="a"/>
        <w:rPr>
          <w:lang w:eastAsia="zh-CN"/>
        </w:rPr>
      </w:pPr>
      <w:r>
        <w:rPr>
          <w:lang w:eastAsia="zh-CN"/>
        </w:rPr>
        <w:t>Открываем панель инструментов и выбираем пункт «</w:t>
      </w:r>
      <w:r>
        <w:rPr>
          <w:lang w:val="en-US" w:eastAsia="zh-CN"/>
        </w:rPr>
        <w:t>Create</w:t>
      </w:r>
      <w:r w:rsidRPr="00F202E3">
        <w:rPr>
          <w:lang w:eastAsia="zh-CN"/>
        </w:rPr>
        <w:t xml:space="preserve"> </w:t>
      </w:r>
      <w:r>
        <w:rPr>
          <w:lang w:val="en-US" w:eastAsia="zh-CN"/>
        </w:rPr>
        <w:t>a</w:t>
      </w:r>
      <w:r w:rsidRPr="00F202E3">
        <w:rPr>
          <w:lang w:eastAsia="zh-CN"/>
        </w:rPr>
        <w:t xml:space="preserve"> </w:t>
      </w:r>
      <w:r>
        <w:rPr>
          <w:lang w:val="en-US" w:eastAsia="zh-CN"/>
        </w:rPr>
        <w:t>file</w:t>
      </w:r>
      <w:r w:rsidRPr="00F202E3">
        <w:rPr>
          <w:lang w:eastAsia="zh-CN"/>
        </w:rPr>
        <w:t xml:space="preserve"> </w:t>
      </w:r>
      <w:r>
        <w:rPr>
          <w:lang w:val="en-US" w:eastAsia="zh-CN"/>
        </w:rPr>
        <w:t>system</w:t>
      </w:r>
      <w:r>
        <w:rPr>
          <w:lang w:eastAsia="zh-CN"/>
        </w:rPr>
        <w:t>»</w:t>
      </w:r>
      <w:r w:rsidRPr="00F202E3">
        <w:rPr>
          <w:lang w:eastAsia="zh-CN"/>
        </w:rPr>
        <w:t xml:space="preserve">, </w:t>
      </w:r>
      <w:r>
        <w:rPr>
          <w:lang w:eastAsia="zh-CN"/>
        </w:rPr>
        <w:t>как показано на рисунке:</w:t>
      </w:r>
    </w:p>
    <w:p w14:paraId="7EF1F528" w14:textId="77777777" w:rsidR="00F202E3" w:rsidRPr="00F202E3" w:rsidRDefault="00F202E3" w:rsidP="00832C56">
      <w:pPr>
        <w:pStyle w:val="a"/>
        <w:rPr>
          <w:lang w:eastAsia="zh-CN"/>
        </w:rPr>
      </w:pPr>
    </w:p>
    <w:p w14:paraId="11331BCB" w14:textId="2B37A3A6" w:rsidR="00F202E3" w:rsidRDefault="00BB76AE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08DF305" wp14:editId="65AB6EAF">
            <wp:extent cx="2428278" cy="28727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4551" cy="288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51AD" w14:textId="61729A59" w:rsidR="00F202E3" w:rsidRDefault="00F202E3" w:rsidP="00832C56">
      <w:pPr>
        <w:pStyle w:val="a"/>
        <w:ind w:firstLine="0"/>
        <w:jc w:val="center"/>
        <w:rPr>
          <w:lang w:eastAsia="zh-CN"/>
        </w:rPr>
      </w:pPr>
    </w:p>
    <w:p w14:paraId="04984072" w14:textId="0B233ECD" w:rsidR="00F202E3" w:rsidRPr="00F202E3" w:rsidRDefault="00F202E3" w:rsidP="00832C56">
      <w:pPr>
        <w:pStyle w:val="a"/>
        <w:ind w:firstLine="0"/>
        <w:jc w:val="center"/>
        <w:rPr>
          <w:lang w:val="en-US" w:eastAsia="zh-CN"/>
        </w:rPr>
      </w:pPr>
      <w:r>
        <w:rPr>
          <w:lang w:eastAsia="zh-CN"/>
        </w:rPr>
        <w:t>Рисунок</w:t>
      </w:r>
      <w:r w:rsidRPr="00F202E3">
        <w:rPr>
          <w:lang w:val="en-US" w:eastAsia="zh-CN"/>
        </w:rPr>
        <w:t xml:space="preserve"> 3.1 – </w:t>
      </w:r>
      <w:r>
        <w:rPr>
          <w:lang w:eastAsia="zh-CN"/>
        </w:rPr>
        <w:t>Выбор</w:t>
      </w:r>
      <w:r w:rsidRPr="00F202E3">
        <w:rPr>
          <w:lang w:val="en-US" w:eastAsia="zh-CN"/>
        </w:rPr>
        <w:t xml:space="preserve"> </w:t>
      </w:r>
      <w:r>
        <w:rPr>
          <w:lang w:eastAsia="zh-CN"/>
        </w:rPr>
        <w:t>пункта</w:t>
      </w:r>
      <w:r w:rsidRPr="00F202E3">
        <w:rPr>
          <w:lang w:val="en-US" w:eastAsia="zh-CN"/>
        </w:rPr>
        <w:t xml:space="preserve"> </w:t>
      </w:r>
      <w:r>
        <w:rPr>
          <w:lang w:val="en-US" w:eastAsia="zh-CN"/>
        </w:rPr>
        <w:t>Create</w:t>
      </w:r>
      <w:r w:rsidRPr="00F202E3">
        <w:rPr>
          <w:lang w:val="en-US" w:eastAsia="zh-CN"/>
        </w:rPr>
        <w:t xml:space="preserve"> </w:t>
      </w:r>
      <w:r>
        <w:rPr>
          <w:lang w:val="en-US" w:eastAsia="zh-CN"/>
        </w:rPr>
        <w:t>a</w:t>
      </w:r>
      <w:r w:rsidRPr="00F202E3">
        <w:rPr>
          <w:lang w:val="en-US" w:eastAsia="zh-CN"/>
        </w:rPr>
        <w:t xml:space="preserve"> </w:t>
      </w:r>
      <w:r>
        <w:rPr>
          <w:lang w:val="en-US" w:eastAsia="zh-CN"/>
        </w:rPr>
        <w:t>file</w:t>
      </w:r>
      <w:r w:rsidRPr="00F202E3">
        <w:rPr>
          <w:lang w:val="en-US" w:eastAsia="zh-CN"/>
        </w:rPr>
        <w:t xml:space="preserve"> </w:t>
      </w:r>
      <w:r>
        <w:rPr>
          <w:lang w:val="en-US" w:eastAsia="zh-CN"/>
        </w:rPr>
        <w:t>system</w:t>
      </w:r>
    </w:p>
    <w:p w14:paraId="0F85BC53" w14:textId="532C2007" w:rsidR="00F202E3" w:rsidRDefault="00F202E3" w:rsidP="00832C56">
      <w:pPr>
        <w:pStyle w:val="a"/>
        <w:rPr>
          <w:lang w:val="en-US" w:eastAsia="zh-CN"/>
        </w:rPr>
      </w:pPr>
    </w:p>
    <w:p w14:paraId="5ED58063" w14:textId="274E6D42" w:rsidR="00F202E3" w:rsidRDefault="005A2424" w:rsidP="00832C56">
      <w:pPr>
        <w:pStyle w:val="a"/>
        <w:rPr>
          <w:lang w:eastAsia="zh-CN"/>
        </w:rPr>
      </w:pPr>
      <w:r>
        <w:rPr>
          <w:lang w:eastAsia="zh-CN"/>
        </w:rPr>
        <w:t xml:space="preserve">Настраиваем файловую систему для хоста с </w:t>
      </w:r>
      <w:r>
        <w:rPr>
          <w:lang w:val="en-US" w:eastAsia="zh-CN"/>
        </w:rPr>
        <w:t>Windows</w:t>
      </w:r>
      <w:r w:rsidR="003C2301" w:rsidRPr="003C2301">
        <w:rPr>
          <w:lang w:eastAsia="zh-CN"/>
        </w:rPr>
        <w:t xml:space="preserve">, </w:t>
      </w:r>
      <w:r w:rsidR="003C2301">
        <w:rPr>
          <w:lang w:eastAsia="zh-CN"/>
        </w:rPr>
        <w:t>в</w:t>
      </w:r>
      <w:r>
        <w:rPr>
          <w:lang w:eastAsia="zh-CN"/>
        </w:rPr>
        <w:t>ыбираем тип протокола</w:t>
      </w:r>
      <w:r w:rsidR="003C2301">
        <w:rPr>
          <w:lang w:eastAsia="zh-CN"/>
        </w:rPr>
        <w:t>. Результат на</w:t>
      </w:r>
      <w:r>
        <w:rPr>
          <w:lang w:eastAsia="zh-CN"/>
        </w:rPr>
        <w:t xml:space="preserve"> рисунке:</w:t>
      </w:r>
    </w:p>
    <w:p w14:paraId="55C8273B" w14:textId="7A95E629" w:rsidR="005A2424" w:rsidRDefault="005A2424" w:rsidP="00832C56">
      <w:pPr>
        <w:pStyle w:val="a"/>
        <w:rPr>
          <w:lang w:eastAsia="zh-CN"/>
        </w:rPr>
      </w:pPr>
    </w:p>
    <w:p w14:paraId="63ABAA07" w14:textId="5FD7A657" w:rsidR="005A2424" w:rsidRDefault="00BB76AE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F15387C" wp14:editId="794CA6C3">
            <wp:extent cx="4569479" cy="274891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1307" cy="27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7918" w14:textId="691ADDC7" w:rsidR="005A2424" w:rsidRDefault="005A2424" w:rsidP="00832C56">
      <w:pPr>
        <w:pStyle w:val="a"/>
        <w:ind w:firstLine="0"/>
        <w:jc w:val="center"/>
        <w:rPr>
          <w:lang w:eastAsia="zh-CN"/>
        </w:rPr>
      </w:pPr>
    </w:p>
    <w:p w14:paraId="46BB0CF6" w14:textId="584948CF" w:rsidR="005A2424" w:rsidRPr="005A2424" w:rsidRDefault="005A2424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3.2 – Создание файловой системы для хоста с </w:t>
      </w:r>
      <w:r>
        <w:rPr>
          <w:lang w:val="en-US" w:eastAsia="zh-CN"/>
        </w:rPr>
        <w:t>Windows</w:t>
      </w:r>
    </w:p>
    <w:p w14:paraId="7175E702" w14:textId="022413C8" w:rsidR="00F202E3" w:rsidRPr="00DD09F6" w:rsidRDefault="00F202E3" w:rsidP="00832C56">
      <w:pPr>
        <w:pStyle w:val="a"/>
        <w:rPr>
          <w:lang w:val="en-US" w:eastAsia="zh-CN"/>
        </w:rPr>
      </w:pPr>
    </w:p>
    <w:p w14:paraId="3D178831" w14:textId="01789891" w:rsidR="00E85D1E" w:rsidRDefault="00DD09F6" w:rsidP="00832C56">
      <w:pPr>
        <w:pStyle w:val="a"/>
        <w:ind w:firstLine="0"/>
        <w:jc w:val="center"/>
        <w:rPr>
          <w:lang w:val="en-US" w:eastAsia="zh-CN"/>
        </w:rPr>
      </w:pPr>
      <w:r>
        <w:rPr>
          <w:noProof/>
        </w:rPr>
        <w:lastRenderedPageBreak/>
        <w:drawing>
          <wp:inline distT="0" distB="0" distL="0" distR="0" wp14:anchorId="0A81B225" wp14:editId="6FB8D970">
            <wp:extent cx="5909791" cy="24701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6048" cy="24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5AAC" w14:textId="22061AD9" w:rsidR="00E85D1E" w:rsidRDefault="00E85D1E" w:rsidP="00832C56">
      <w:pPr>
        <w:pStyle w:val="a"/>
        <w:ind w:firstLine="0"/>
        <w:jc w:val="center"/>
        <w:rPr>
          <w:lang w:val="en-US" w:eastAsia="zh-CN"/>
        </w:rPr>
      </w:pPr>
    </w:p>
    <w:p w14:paraId="5F40C505" w14:textId="5432A651" w:rsidR="00E85D1E" w:rsidRDefault="00E85D1E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3.3 – Выбор названия файловой системы</w:t>
      </w:r>
    </w:p>
    <w:p w14:paraId="70EFDCAA" w14:textId="3CF16B81" w:rsidR="00E85D1E" w:rsidRDefault="00E85D1E" w:rsidP="00832C56">
      <w:pPr>
        <w:pStyle w:val="a"/>
        <w:ind w:firstLine="0"/>
        <w:rPr>
          <w:lang w:eastAsia="zh-CN"/>
        </w:rPr>
      </w:pPr>
    </w:p>
    <w:p w14:paraId="14B6168C" w14:textId="5B970501" w:rsidR="00E85D1E" w:rsidRDefault="006D5E93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BA7CC8E" wp14:editId="36B0D3E6">
            <wp:extent cx="5552986" cy="3238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9788" cy="324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F23" w14:textId="6D1C1494" w:rsidR="00E85D1E" w:rsidRDefault="00E85D1E" w:rsidP="00832C56">
      <w:pPr>
        <w:pStyle w:val="a"/>
        <w:ind w:firstLine="0"/>
        <w:jc w:val="center"/>
        <w:rPr>
          <w:lang w:eastAsia="zh-CN"/>
        </w:rPr>
      </w:pPr>
    </w:p>
    <w:p w14:paraId="694E684D" w14:textId="698E33E8" w:rsidR="00E85D1E" w:rsidRDefault="00E85D1E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 xml:space="preserve">Рисунок 3.4 </w:t>
      </w:r>
      <w:r w:rsidR="002B32BA">
        <w:rPr>
          <w:lang w:eastAsia="zh-CN"/>
        </w:rPr>
        <w:t>– Выбор пула файловой системы</w:t>
      </w:r>
    </w:p>
    <w:p w14:paraId="200BEA16" w14:textId="04201AA6" w:rsidR="002B32BA" w:rsidRDefault="002B32BA" w:rsidP="00BA676B">
      <w:pPr>
        <w:pStyle w:val="a"/>
        <w:ind w:firstLine="0"/>
        <w:rPr>
          <w:lang w:eastAsia="zh-CN"/>
        </w:rPr>
      </w:pPr>
    </w:p>
    <w:p w14:paraId="52D0ADBC" w14:textId="09E199D3" w:rsidR="002B32BA" w:rsidRDefault="002B32BA" w:rsidP="00BA676B">
      <w:pPr>
        <w:pStyle w:val="a"/>
        <w:rPr>
          <w:lang w:eastAsia="zh-CN"/>
        </w:rPr>
      </w:pPr>
      <w:r>
        <w:rPr>
          <w:lang w:eastAsia="zh-CN"/>
        </w:rPr>
        <w:t>Выбираем название системы и описание (см. рисунок 3.3).</w:t>
      </w:r>
    </w:p>
    <w:p w14:paraId="5EAAFED0" w14:textId="565B53F1" w:rsidR="002B32BA" w:rsidRDefault="002B32BA" w:rsidP="00BA676B">
      <w:pPr>
        <w:pStyle w:val="a"/>
        <w:rPr>
          <w:lang w:eastAsia="zh-CN"/>
        </w:rPr>
      </w:pPr>
      <w:r>
        <w:rPr>
          <w:lang w:eastAsia="zh-CN"/>
        </w:rPr>
        <w:t>Выбираем подходящий пул. Опред</w:t>
      </w:r>
      <w:r w:rsidR="00141432">
        <w:rPr>
          <w:lang w:eastAsia="zh-CN"/>
        </w:rPr>
        <w:t>еляем</w:t>
      </w:r>
      <w:r>
        <w:rPr>
          <w:lang w:eastAsia="zh-CN"/>
        </w:rPr>
        <w:t xml:space="preserve"> многоуровневую политику (start high), размер (100</w:t>
      </w:r>
      <w:r w:rsidR="00981743">
        <w:rPr>
          <w:lang w:eastAsia="zh-CN"/>
        </w:rPr>
        <w:t xml:space="preserve"> ГБ</w:t>
      </w:r>
      <w:r>
        <w:rPr>
          <w:lang w:eastAsia="zh-CN"/>
        </w:rPr>
        <w:t>) и Thin (см. рисунок 3.4).</w:t>
      </w:r>
    </w:p>
    <w:p w14:paraId="08B033C0" w14:textId="77777777" w:rsidR="00A4036A" w:rsidRDefault="00A4036A" w:rsidP="00832C56">
      <w:pPr>
        <w:pStyle w:val="a"/>
        <w:rPr>
          <w:lang w:eastAsia="zh-CN"/>
        </w:rPr>
      </w:pPr>
    </w:p>
    <w:p w14:paraId="2CC15AD9" w14:textId="0FC33787" w:rsidR="00A4036A" w:rsidRDefault="00B71829" w:rsidP="00832C56">
      <w:pPr>
        <w:pStyle w:val="a"/>
        <w:ind w:firstLine="0"/>
        <w:jc w:val="center"/>
        <w:rPr>
          <w:lang w:val="en-US" w:eastAsia="zh-CN"/>
        </w:rPr>
      </w:pPr>
      <w:r>
        <w:rPr>
          <w:noProof/>
        </w:rPr>
        <w:lastRenderedPageBreak/>
        <w:drawing>
          <wp:inline distT="0" distB="0" distL="0" distR="0" wp14:anchorId="4F35EB17" wp14:editId="1C9FA98E">
            <wp:extent cx="5941695" cy="341757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203B" w14:textId="1DC54309" w:rsidR="00A4036A" w:rsidRDefault="00A4036A" w:rsidP="00832C56">
      <w:pPr>
        <w:pStyle w:val="a"/>
        <w:ind w:firstLine="0"/>
        <w:jc w:val="center"/>
        <w:rPr>
          <w:lang w:val="en-US" w:eastAsia="zh-CN"/>
        </w:rPr>
      </w:pPr>
    </w:p>
    <w:p w14:paraId="33A982FE" w14:textId="0510571C" w:rsidR="00A4036A" w:rsidRDefault="00A4036A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3.5 – Создание общего участка памяти</w:t>
      </w:r>
    </w:p>
    <w:p w14:paraId="7DECAFDC" w14:textId="7C2373AB" w:rsidR="00A4036A" w:rsidRDefault="00A4036A" w:rsidP="00832C56">
      <w:pPr>
        <w:pStyle w:val="a"/>
        <w:ind w:firstLine="0"/>
        <w:rPr>
          <w:lang w:eastAsia="zh-CN"/>
        </w:rPr>
      </w:pPr>
    </w:p>
    <w:p w14:paraId="30DC51D3" w14:textId="210F6C6D" w:rsidR="00A4036A" w:rsidRDefault="00A4036A" w:rsidP="00832C56">
      <w:pPr>
        <w:pStyle w:val="a"/>
        <w:rPr>
          <w:lang w:eastAsia="zh-CN"/>
        </w:rPr>
      </w:pPr>
      <w:r>
        <w:rPr>
          <w:lang w:eastAsia="zh-CN"/>
        </w:rPr>
        <w:t>Создаём общий участок памяти и задаём его имя и описание. Этот участок будет служить как интерфейс доступа к открытым для доступа папкам для различных хостов.</w:t>
      </w:r>
    </w:p>
    <w:p w14:paraId="5BDF5AB3" w14:textId="402B6D7B" w:rsidR="00A4036A" w:rsidRDefault="00A4036A" w:rsidP="00832C56">
      <w:pPr>
        <w:pStyle w:val="a"/>
        <w:rPr>
          <w:lang w:eastAsia="zh-CN"/>
        </w:rPr>
      </w:pPr>
      <w:r>
        <w:rPr>
          <w:lang w:eastAsia="zh-CN"/>
        </w:rPr>
        <w:t xml:space="preserve">На следующем шаге вы проводим настройку сохранения текущей конфигурации-защиты, которую рекомендуется применять для общей памяти. </w:t>
      </w:r>
    </w:p>
    <w:p w14:paraId="5D13D588" w14:textId="77777777" w:rsidR="00EA5980" w:rsidRDefault="00EA5980" w:rsidP="00832C56">
      <w:pPr>
        <w:pStyle w:val="a"/>
        <w:rPr>
          <w:lang w:eastAsia="zh-CN"/>
        </w:rPr>
      </w:pPr>
    </w:p>
    <w:p w14:paraId="3FA7447E" w14:textId="7A5CA880" w:rsidR="00A4036A" w:rsidRDefault="006E5379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FB91DD3" wp14:editId="0E37A255">
            <wp:extent cx="5249545" cy="3083974"/>
            <wp:effectExtent l="0" t="0" r="825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5231" cy="30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1127" w14:textId="77777777" w:rsidR="009B681C" w:rsidRDefault="009B681C" w:rsidP="00832C56">
      <w:pPr>
        <w:pStyle w:val="a"/>
        <w:ind w:firstLine="0"/>
        <w:jc w:val="center"/>
        <w:rPr>
          <w:lang w:eastAsia="zh-CN"/>
        </w:rPr>
      </w:pPr>
    </w:p>
    <w:p w14:paraId="01BFB250" w14:textId="547147DF" w:rsidR="009B681C" w:rsidRDefault="009B681C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3.6 – Конфигурация защиты</w:t>
      </w:r>
    </w:p>
    <w:p w14:paraId="21417B41" w14:textId="77777777" w:rsidR="009B681C" w:rsidRDefault="009B681C" w:rsidP="00832C56">
      <w:pPr>
        <w:pStyle w:val="a"/>
        <w:rPr>
          <w:lang w:eastAsia="zh-CN"/>
        </w:rPr>
      </w:pPr>
    </w:p>
    <w:p w14:paraId="771964EC" w14:textId="52F88FF4" w:rsidR="00A4036A" w:rsidRDefault="00A4036A" w:rsidP="00832C56">
      <w:pPr>
        <w:pStyle w:val="a"/>
        <w:rPr>
          <w:lang w:eastAsia="zh-CN"/>
        </w:rPr>
      </w:pPr>
      <w:r>
        <w:rPr>
          <w:lang w:eastAsia="zh-CN"/>
        </w:rPr>
        <w:lastRenderedPageBreak/>
        <w:t>Выбираем пункт Select a snapshot schedule и выставляем значение по умолчанию</w:t>
      </w:r>
      <w:r w:rsidR="009B681C">
        <w:rPr>
          <w:lang w:eastAsia="zh-CN"/>
        </w:rPr>
        <w:t xml:space="preserve"> (см. рисунок 3.6)</w:t>
      </w:r>
      <w:r>
        <w:rPr>
          <w:lang w:eastAsia="zh-CN"/>
        </w:rPr>
        <w:t>.</w:t>
      </w:r>
    </w:p>
    <w:p w14:paraId="24B76D5E" w14:textId="77777777" w:rsidR="00392325" w:rsidRDefault="00392325" w:rsidP="00832C56">
      <w:pPr>
        <w:pStyle w:val="a"/>
        <w:rPr>
          <w:lang w:eastAsia="zh-CN"/>
        </w:rPr>
      </w:pPr>
    </w:p>
    <w:p w14:paraId="3344AAC0" w14:textId="5F1A33D1" w:rsidR="00392325" w:rsidRDefault="004868A3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B42C07B" wp14:editId="28E2DED3">
            <wp:extent cx="5022116" cy="3676015"/>
            <wp:effectExtent l="0" t="0" r="762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4759" cy="36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D68" w14:textId="77777777" w:rsidR="00392325" w:rsidRDefault="00392325" w:rsidP="00832C56">
      <w:pPr>
        <w:pStyle w:val="a"/>
        <w:ind w:firstLine="0"/>
        <w:jc w:val="center"/>
        <w:rPr>
          <w:lang w:eastAsia="zh-CN"/>
        </w:rPr>
      </w:pPr>
    </w:p>
    <w:p w14:paraId="6BB67D7A" w14:textId="6290B1DA" w:rsidR="00392325" w:rsidRDefault="00392325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3.7 – Проверка конфигурации</w:t>
      </w:r>
    </w:p>
    <w:p w14:paraId="36B2852A" w14:textId="20C71EB6" w:rsidR="00392325" w:rsidRDefault="00392325" w:rsidP="00832C56">
      <w:pPr>
        <w:pStyle w:val="a"/>
        <w:rPr>
          <w:lang w:eastAsia="zh-CN"/>
        </w:rPr>
      </w:pPr>
    </w:p>
    <w:p w14:paraId="579120CF" w14:textId="05113A93" w:rsidR="00392325" w:rsidRDefault="00487C85" w:rsidP="00832C56">
      <w:pPr>
        <w:pStyle w:val="a"/>
        <w:rPr>
          <w:lang w:eastAsia="zh-CN"/>
        </w:rPr>
      </w:pPr>
      <w:r>
        <w:rPr>
          <w:lang w:eastAsia="zh-CN"/>
        </w:rPr>
        <w:t>Проверяем конфигурацию (см. рисунок 3.7) и заканчиваем настройку.</w:t>
      </w:r>
      <w:r w:rsidR="007C2FDE">
        <w:rPr>
          <w:lang w:eastAsia="zh-CN"/>
        </w:rPr>
        <w:t xml:space="preserve"> Файловая система создана, результат на рисунке:</w:t>
      </w:r>
    </w:p>
    <w:p w14:paraId="0100DC64" w14:textId="1913AAA4" w:rsidR="007C2FDE" w:rsidRDefault="007C2FDE" w:rsidP="00832C56">
      <w:pPr>
        <w:pStyle w:val="a"/>
        <w:rPr>
          <w:lang w:eastAsia="zh-CN"/>
        </w:rPr>
      </w:pPr>
    </w:p>
    <w:p w14:paraId="228625E8" w14:textId="0E453B99" w:rsidR="007C2FDE" w:rsidRDefault="00531992" w:rsidP="00832C56">
      <w:pPr>
        <w:pStyle w:val="a"/>
        <w:ind w:firstLine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10C268A" wp14:editId="3F229E1B">
            <wp:extent cx="5194035" cy="2249805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3891" cy="22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81E8" w14:textId="5C2CF867" w:rsidR="007C2FDE" w:rsidRDefault="007C2FDE" w:rsidP="00832C56">
      <w:pPr>
        <w:pStyle w:val="a"/>
        <w:ind w:firstLine="0"/>
        <w:jc w:val="center"/>
        <w:rPr>
          <w:lang w:eastAsia="zh-CN"/>
        </w:rPr>
      </w:pPr>
    </w:p>
    <w:p w14:paraId="12BB9DE6" w14:textId="1275C54A" w:rsidR="00E85D1E" w:rsidRDefault="007C2FDE" w:rsidP="00832C56">
      <w:pPr>
        <w:pStyle w:val="a"/>
        <w:ind w:firstLine="0"/>
        <w:jc w:val="center"/>
        <w:rPr>
          <w:lang w:eastAsia="zh-CN"/>
        </w:rPr>
      </w:pPr>
      <w:r>
        <w:rPr>
          <w:lang w:eastAsia="zh-CN"/>
        </w:rPr>
        <w:t>Рисунок 3.8 – Созданная файловая система</w:t>
      </w:r>
    </w:p>
    <w:p w14:paraId="414EA4FE" w14:textId="011C83F6" w:rsidR="00C016A3" w:rsidRPr="005A2424" w:rsidRDefault="00C016A3" w:rsidP="00C016A3">
      <w:pPr>
        <w:rPr>
          <w:lang w:eastAsia="zh-CN"/>
        </w:rPr>
      </w:pPr>
      <w:r>
        <w:rPr>
          <w:lang w:eastAsia="zh-CN"/>
        </w:rPr>
        <w:br w:type="page"/>
      </w:r>
    </w:p>
    <w:p w14:paraId="21075DF7" w14:textId="02DCF73E" w:rsidR="00046FED" w:rsidRDefault="000F1F6E" w:rsidP="00832C56">
      <w:pPr>
        <w:pStyle w:val="10"/>
      </w:pPr>
      <w:r>
        <w:lastRenderedPageBreak/>
        <w:t>4</w:t>
      </w:r>
      <w:r w:rsidR="00390866" w:rsidRPr="000F1F6E">
        <w:t xml:space="preserve"> </w:t>
      </w:r>
      <w:r w:rsidR="00046FED" w:rsidRPr="000F1F6E">
        <w:t>вывод</w:t>
      </w:r>
    </w:p>
    <w:p w14:paraId="304B20C9" w14:textId="4D359D5B" w:rsidR="00046FED" w:rsidRDefault="00046FED" w:rsidP="00832C56">
      <w:pPr>
        <w:pStyle w:val="a"/>
      </w:pPr>
    </w:p>
    <w:p w14:paraId="1122C713" w14:textId="77777777" w:rsidR="00E71A54" w:rsidRDefault="00E71A54" w:rsidP="00E71A54">
      <w:pPr>
        <w:ind w:firstLine="709"/>
        <w:jc w:val="both"/>
        <w:rPr>
          <w:bCs/>
        </w:rPr>
      </w:pPr>
      <w:r>
        <w:rPr>
          <w:bCs/>
        </w:rPr>
        <w:t xml:space="preserve">В ходе выполнения лабораторной работы были изучены компоненты системы хранения данных в специальной среде. </w:t>
      </w:r>
    </w:p>
    <w:p w14:paraId="7E3BDB32" w14:textId="77777777" w:rsidR="00E71A54" w:rsidRDefault="00E71A54" w:rsidP="00E71A54">
      <w:pPr>
        <w:ind w:firstLine="709"/>
        <w:jc w:val="both"/>
        <w:rPr>
          <w:bCs/>
        </w:rPr>
      </w:pPr>
      <w:r>
        <w:rPr>
          <w:bCs/>
        </w:rPr>
        <w:t>Также установлены связи между компонентами системы и определены характеристики компонентов системы.</w:t>
      </w:r>
    </w:p>
    <w:p w14:paraId="59550F50" w14:textId="77777777" w:rsidR="00E71A54" w:rsidRDefault="00E71A54" w:rsidP="00E71A54">
      <w:pPr>
        <w:ind w:firstLine="709"/>
        <w:jc w:val="both"/>
        <w:rPr>
          <w:bCs/>
        </w:rPr>
      </w:pPr>
      <w:r>
        <w:rPr>
          <w:bCs/>
        </w:rPr>
        <w:t xml:space="preserve">Была выполнена настройка и исследование интеллектуальной системы хранения с использованием симулятора VNXe и интерфейса управления Unisphere. </w:t>
      </w:r>
    </w:p>
    <w:p w14:paraId="2F395D89" w14:textId="77777777" w:rsidR="00E71A54" w:rsidRDefault="00E71A54" w:rsidP="00E71A54">
      <w:pPr>
        <w:ind w:firstLine="709"/>
        <w:jc w:val="both"/>
        <w:rPr>
          <w:bCs/>
        </w:rPr>
      </w:pPr>
      <w:r>
        <w:rPr>
          <w:bCs/>
        </w:rPr>
        <w:t>В результате были выполнены следующие ключевые шаги:</w:t>
      </w:r>
    </w:p>
    <w:p w14:paraId="46C612B5" w14:textId="789783D6" w:rsidR="00E71A54" w:rsidRDefault="00E71A54" w:rsidP="00E71A54">
      <w:pPr>
        <w:ind w:firstLine="709"/>
        <w:jc w:val="both"/>
        <w:rPr>
          <w:bCs/>
        </w:rPr>
      </w:pPr>
      <w:r>
        <w:rPr>
          <w:bCs/>
        </w:rPr>
        <w:t>1</w:t>
      </w:r>
      <w:r w:rsidR="001A763A">
        <w:rPr>
          <w:bCs/>
        </w:rPr>
        <w:t xml:space="preserve">) </w:t>
      </w:r>
      <w:r>
        <w:rPr>
          <w:bCs/>
        </w:rPr>
        <w:t>Исследование интерфейса Unisphere и настройка рабочего пространства. Было продемонстрировано, как настраивается интерфейс Dashboard, обеспечивая удобный доступ к наиболее важной информации системы хранения. Настройка рабочего пространства позволила повысить эффективность мониторинга и управления.</w:t>
      </w:r>
      <w:r>
        <w:t xml:space="preserve"> Это существенно облегчает работу администратора при наблюдении за состоянием системы и её компонентами.</w:t>
      </w:r>
    </w:p>
    <w:p w14:paraId="37C87D99" w14:textId="0426F7F4" w:rsidR="00E71A54" w:rsidRDefault="00E71A54" w:rsidP="00E71A54">
      <w:pPr>
        <w:ind w:firstLine="709"/>
        <w:jc w:val="both"/>
        <w:rPr>
          <w:bCs/>
        </w:rPr>
      </w:pPr>
      <w:r>
        <w:rPr>
          <w:bCs/>
        </w:rPr>
        <w:t>2</w:t>
      </w:r>
      <w:r w:rsidR="001A763A">
        <w:rPr>
          <w:bCs/>
        </w:rPr>
        <w:t xml:space="preserve">) </w:t>
      </w:r>
      <w:r>
        <w:rPr>
          <w:bCs/>
        </w:rPr>
        <w:t>Изучение ресурса хранения. В разделе Storage Resource Health был проведен анализ доступных ресурсов хранения, таких как LUN’s, LUN группы, файловые системы и хранилища данных. Изучение вкладок системы показало полную информацию о статусах файловых систем, что позволяет своевременно выявлять возможные проблемы в системе.</w:t>
      </w:r>
      <w:r>
        <w:t xml:space="preserve"> Полученные данные помогают оперативно реагировать на возникающие неисправности и проводить необходимое обслуживание.</w:t>
      </w:r>
    </w:p>
    <w:p w14:paraId="21873A3D" w14:textId="454D16E2" w:rsidR="00E71A54" w:rsidRDefault="00E71A54" w:rsidP="001A763A">
      <w:pPr>
        <w:ind w:firstLine="709"/>
        <w:jc w:val="both"/>
        <w:rPr>
          <w:bCs/>
        </w:rPr>
      </w:pPr>
      <w:r>
        <w:rPr>
          <w:bCs/>
        </w:rPr>
        <w:t>3</w:t>
      </w:r>
      <w:r w:rsidR="001A763A">
        <w:rPr>
          <w:bCs/>
        </w:rPr>
        <w:t xml:space="preserve">) </w:t>
      </w:r>
      <w:r>
        <w:rPr>
          <w:bCs/>
        </w:rPr>
        <w:t>Работа с пулом хранения. Был изучен пул MultiTier, его настройки и параметры. Изменение уровня Alert Threshold на 50% позволило продемонстрировать, как влияет настройка оповещений на генерацию уведомлений при изменении объема данных в пуле.</w:t>
      </w:r>
      <w:r>
        <w:t xml:space="preserve"> Это позволяет снизить вероятность переполнения хранилища и улучшить управление ресурсами системы.</w:t>
      </w:r>
    </w:p>
    <w:p w14:paraId="5BD1FFF7" w14:textId="04CFA931" w:rsidR="00E71A54" w:rsidRDefault="00E71A54" w:rsidP="001A763A">
      <w:pPr>
        <w:ind w:firstLine="709"/>
        <w:jc w:val="both"/>
        <w:rPr>
          <w:bCs/>
        </w:rPr>
      </w:pPr>
      <w:r>
        <w:rPr>
          <w:bCs/>
        </w:rPr>
        <w:t>4</w:t>
      </w:r>
      <w:r w:rsidR="001A763A">
        <w:rPr>
          <w:bCs/>
        </w:rPr>
        <w:t xml:space="preserve">) </w:t>
      </w:r>
      <w:r>
        <w:rPr>
          <w:bCs/>
        </w:rPr>
        <w:t>Анализ хостов и инициаторов. Проведен анализ соединений хоста Windows 2k8 с системой хранения. Было выявлено, что хост использует протокол iSCSI для доступа к массиву данных, что является ключевой информацией для настройки и управления доступом. Кроме того, были изучены пути инициаторов и внесены изменения в конфигурации.</w:t>
      </w:r>
    </w:p>
    <w:p w14:paraId="22557D5A" w14:textId="669A9AF6" w:rsidR="00E71A54" w:rsidRDefault="00E71A54" w:rsidP="00E71A54">
      <w:pPr>
        <w:ind w:firstLine="709"/>
        <w:jc w:val="both"/>
        <w:rPr>
          <w:bCs/>
        </w:rPr>
      </w:pPr>
      <w:r>
        <w:rPr>
          <w:bCs/>
        </w:rPr>
        <w:t>5</w:t>
      </w:r>
      <w:r w:rsidR="001A763A">
        <w:rPr>
          <w:bCs/>
        </w:rPr>
        <w:t xml:space="preserve">) </w:t>
      </w:r>
      <w:r>
        <w:rPr>
          <w:bCs/>
        </w:rPr>
        <w:t>Создание блочных устройств (LUN групп). Был выполнен процесс создания группы LUN из 10 устройств: 5 с размером 100 GB и 5 с размером 10 GB, с применением технологии Thin provisioning. Также было продемонстрировано создание соединения с хостом по протоколу FC и настройка доступа типа LUN.</w:t>
      </w:r>
    </w:p>
    <w:p w14:paraId="1CE279D6" w14:textId="09719C2D" w:rsidR="00046FED" w:rsidRPr="00E71A54" w:rsidRDefault="00E71A54" w:rsidP="00E71A54">
      <w:pPr>
        <w:ind w:firstLine="709"/>
        <w:jc w:val="both"/>
        <w:rPr>
          <w:bCs/>
        </w:rPr>
      </w:pPr>
      <w:r>
        <w:rPr>
          <w:bCs/>
        </w:rPr>
        <w:t>6</w:t>
      </w:r>
      <w:r w:rsidR="001A763A">
        <w:rPr>
          <w:bCs/>
        </w:rPr>
        <w:t xml:space="preserve">) </w:t>
      </w:r>
      <w:r>
        <w:rPr>
          <w:bCs/>
        </w:rPr>
        <w:t>Создание файловой системы. Проведена настройка файловой системы для хоста с Windows, используя протокол CIFS, с размером в 100 GB и Thin provisioning. Были выполнены все необходимые шаги по созданию и конфигурации файловой системы, включая настройку политики хранения и защиты через Snapshot.</w:t>
      </w:r>
    </w:p>
    <w:sectPr w:rsidR="00046FED" w:rsidRPr="00E71A54" w:rsidSect="00980E94">
      <w:footerReference w:type="default" r:id="rId42"/>
      <w:pgSz w:w="11909" w:h="16834" w:code="9"/>
      <w:pgMar w:top="1134" w:right="851" w:bottom="1531" w:left="1701" w:header="680" w:footer="680" w:gutter="0"/>
      <w:pgNumType w:start="1"/>
      <w:cols w:space="6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4F9925" w14:textId="77777777" w:rsidR="0054189E" w:rsidRDefault="0054189E">
      <w:r>
        <w:separator/>
      </w:r>
    </w:p>
  </w:endnote>
  <w:endnote w:type="continuationSeparator" w:id="0">
    <w:p w14:paraId="384ECA38" w14:textId="77777777" w:rsidR="0054189E" w:rsidRDefault="005418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87731672"/>
      <w:docPartObj>
        <w:docPartGallery w:val="Page Numbers (Bottom of Page)"/>
        <w:docPartUnique/>
      </w:docPartObj>
    </w:sdtPr>
    <w:sdtEndPr/>
    <w:sdtContent>
      <w:p w14:paraId="656910DF" w14:textId="77777777" w:rsidR="001D05D2" w:rsidRDefault="001D05D2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B93320" w14:textId="77777777" w:rsidR="001D05D2" w:rsidRDefault="001D05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FF9DE" w14:textId="77777777" w:rsidR="00886253" w:rsidRDefault="00886253">
    <w:pPr>
      <w:pStyle w:val="Footer"/>
      <w:jc w:val="right"/>
    </w:pPr>
  </w:p>
  <w:p w14:paraId="403185DA" w14:textId="77777777" w:rsidR="006F03BB" w:rsidRDefault="006F03B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13115602"/>
      <w:docPartObj>
        <w:docPartGallery w:val="Page Numbers (Bottom of Page)"/>
        <w:docPartUnique/>
      </w:docPartObj>
    </w:sdtPr>
    <w:sdtEndPr/>
    <w:sdtContent>
      <w:p w14:paraId="6BD85AEA" w14:textId="77777777" w:rsidR="001D05D2" w:rsidRDefault="0054189E">
        <w:pPr>
          <w:pStyle w:val="Footer"/>
          <w:jc w:val="right"/>
        </w:pPr>
      </w:p>
    </w:sdtContent>
  </w:sdt>
  <w:p w14:paraId="6624C023" w14:textId="77777777" w:rsidR="001D05D2" w:rsidRDefault="001D05D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6674424"/>
      <w:docPartObj>
        <w:docPartGallery w:val="Page Numbers (Bottom of Page)"/>
        <w:docPartUnique/>
      </w:docPartObj>
    </w:sdtPr>
    <w:sdtEndPr/>
    <w:sdtContent>
      <w:p w14:paraId="36D97A7F" w14:textId="77777777" w:rsidR="00886253" w:rsidRDefault="00886253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323B7">
          <w:rPr>
            <w:noProof/>
          </w:rPr>
          <w:t>1</w:t>
        </w:r>
        <w:r>
          <w:fldChar w:fldCharType="end"/>
        </w:r>
      </w:p>
    </w:sdtContent>
  </w:sdt>
  <w:p w14:paraId="503D371F" w14:textId="77777777" w:rsidR="00886253" w:rsidRDefault="008862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36062" w14:textId="77777777" w:rsidR="0054189E" w:rsidRDefault="0054189E">
      <w:r>
        <w:separator/>
      </w:r>
    </w:p>
  </w:footnote>
  <w:footnote w:type="continuationSeparator" w:id="0">
    <w:p w14:paraId="064E3352" w14:textId="77777777" w:rsidR="0054189E" w:rsidRDefault="005418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432D7"/>
    <w:multiLevelType w:val="singleLevel"/>
    <w:tmpl w:val="208CFBB2"/>
    <w:lvl w:ilvl="0">
      <w:start w:val="34"/>
      <w:numFmt w:val="decimal"/>
      <w:lvlText w:val="%1."/>
      <w:legacy w:legacy="1" w:legacySpace="0" w:legacyIndent="341"/>
      <w:lvlJc w:val="left"/>
      <w:rPr>
        <w:rFonts w:ascii="Times New Roman" w:hAnsi="Times New Roman" w:cs="Times New Roman" w:hint="default"/>
      </w:rPr>
    </w:lvl>
  </w:abstractNum>
  <w:abstractNum w:abstractNumId="1" w15:restartNumberingAfterBreak="0">
    <w:nsid w:val="08C172FD"/>
    <w:multiLevelType w:val="hybridMultilevel"/>
    <w:tmpl w:val="915CE7BA"/>
    <w:lvl w:ilvl="0" w:tplc="89528D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8E02AF3"/>
    <w:multiLevelType w:val="multilevel"/>
    <w:tmpl w:val="C9F44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3F151B"/>
    <w:multiLevelType w:val="hybridMultilevel"/>
    <w:tmpl w:val="D57694D6"/>
    <w:lvl w:ilvl="0" w:tplc="9782C93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744EE2"/>
    <w:multiLevelType w:val="multilevel"/>
    <w:tmpl w:val="FB883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216658"/>
    <w:multiLevelType w:val="hybridMultilevel"/>
    <w:tmpl w:val="DACA1E60"/>
    <w:lvl w:ilvl="0" w:tplc="0B04E1B0">
      <w:start w:val="1"/>
      <w:numFmt w:val="decimal"/>
      <w:lvlText w:val="%1"/>
      <w:lvlJc w:val="left"/>
      <w:pPr>
        <w:ind w:left="1068" w:hanging="360"/>
      </w:pPr>
      <w:rPr>
        <w:rFonts w:ascii="Times New Roman" w:eastAsiaTheme="majorEastAsia" w:hAnsi="Times New Roman" w:cs="Mangal"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BFD6995"/>
    <w:multiLevelType w:val="hybridMultilevel"/>
    <w:tmpl w:val="77989DAE"/>
    <w:lvl w:ilvl="0" w:tplc="2000000F">
      <w:start w:val="1"/>
      <w:numFmt w:val="decimal"/>
      <w:lvlText w:val="%1."/>
      <w:lvlJc w:val="left"/>
      <w:pPr>
        <w:ind w:left="3600" w:hanging="360"/>
      </w:pPr>
    </w:lvl>
    <w:lvl w:ilvl="1" w:tplc="20000019" w:tentative="1">
      <w:start w:val="1"/>
      <w:numFmt w:val="lowerLetter"/>
      <w:lvlText w:val="%2."/>
      <w:lvlJc w:val="left"/>
      <w:pPr>
        <w:ind w:left="4320" w:hanging="360"/>
      </w:pPr>
    </w:lvl>
    <w:lvl w:ilvl="2" w:tplc="2000001B" w:tentative="1">
      <w:start w:val="1"/>
      <w:numFmt w:val="lowerRoman"/>
      <w:lvlText w:val="%3."/>
      <w:lvlJc w:val="right"/>
      <w:pPr>
        <w:ind w:left="5040" w:hanging="180"/>
      </w:pPr>
    </w:lvl>
    <w:lvl w:ilvl="3" w:tplc="2000000F" w:tentative="1">
      <w:start w:val="1"/>
      <w:numFmt w:val="decimal"/>
      <w:lvlText w:val="%4."/>
      <w:lvlJc w:val="left"/>
      <w:pPr>
        <w:ind w:left="5760" w:hanging="360"/>
      </w:pPr>
    </w:lvl>
    <w:lvl w:ilvl="4" w:tplc="20000019" w:tentative="1">
      <w:start w:val="1"/>
      <w:numFmt w:val="lowerLetter"/>
      <w:lvlText w:val="%5."/>
      <w:lvlJc w:val="left"/>
      <w:pPr>
        <w:ind w:left="6480" w:hanging="360"/>
      </w:pPr>
    </w:lvl>
    <w:lvl w:ilvl="5" w:tplc="2000001B" w:tentative="1">
      <w:start w:val="1"/>
      <w:numFmt w:val="lowerRoman"/>
      <w:lvlText w:val="%6."/>
      <w:lvlJc w:val="right"/>
      <w:pPr>
        <w:ind w:left="7200" w:hanging="180"/>
      </w:pPr>
    </w:lvl>
    <w:lvl w:ilvl="6" w:tplc="2000000F" w:tentative="1">
      <w:start w:val="1"/>
      <w:numFmt w:val="decimal"/>
      <w:lvlText w:val="%7."/>
      <w:lvlJc w:val="left"/>
      <w:pPr>
        <w:ind w:left="7920" w:hanging="360"/>
      </w:pPr>
    </w:lvl>
    <w:lvl w:ilvl="7" w:tplc="20000019" w:tentative="1">
      <w:start w:val="1"/>
      <w:numFmt w:val="lowerLetter"/>
      <w:lvlText w:val="%8."/>
      <w:lvlJc w:val="left"/>
      <w:pPr>
        <w:ind w:left="8640" w:hanging="360"/>
      </w:pPr>
    </w:lvl>
    <w:lvl w:ilvl="8" w:tplc="200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F815BB6"/>
    <w:multiLevelType w:val="multilevel"/>
    <w:tmpl w:val="23280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2E4B29"/>
    <w:multiLevelType w:val="multilevel"/>
    <w:tmpl w:val="670A7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FD3439"/>
    <w:multiLevelType w:val="multilevel"/>
    <w:tmpl w:val="3F96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127D5E"/>
    <w:multiLevelType w:val="hybridMultilevel"/>
    <w:tmpl w:val="85B61A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3B2D24"/>
    <w:multiLevelType w:val="hybridMultilevel"/>
    <w:tmpl w:val="B2D29ECC"/>
    <w:lvl w:ilvl="0" w:tplc="5F2A6B4A">
      <w:start w:val="1"/>
      <w:numFmt w:val="bullet"/>
      <w:pStyle w:val="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2D607AEF"/>
    <w:multiLevelType w:val="singleLevel"/>
    <w:tmpl w:val="FF04D70E"/>
    <w:lvl w:ilvl="0">
      <w:start w:val="29"/>
      <w:numFmt w:val="decimal"/>
      <w:lvlText w:val="%1."/>
      <w:legacy w:legacy="1" w:legacySpace="0" w:legacyIndent="365"/>
      <w:lvlJc w:val="left"/>
      <w:rPr>
        <w:rFonts w:ascii="Times New Roman" w:hAnsi="Times New Roman" w:cs="Times New Roman" w:hint="default"/>
      </w:rPr>
    </w:lvl>
  </w:abstractNum>
  <w:abstractNum w:abstractNumId="13" w15:restartNumberingAfterBreak="0">
    <w:nsid w:val="38920561"/>
    <w:multiLevelType w:val="multilevel"/>
    <w:tmpl w:val="FB8E1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425D3F"/>
    <w:multiLevelType w:val="multilevel"/>
    <w:tmpl w:val="E466D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2900B4"/>
    <w:multiLevelType w:val="hybridMultilevel"/>
    <w:tmpl w:val="4A1A1952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27D53BD"/>
    <w:multiLevelType w:val="hybridMultilevel"/>
    <w:tmpl w:val="49D84EE2"/>
    <w:lvl w:ilvl="0" w:tplc="B908F8CC">
      <w:start w:val="2"/>
      <w:numFmt w:val="bullet"/>
      <w:lvlText w:val="–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 w15:restartNumberingAfterBreak="0">
    <w:nsid w:val="539C4583"/>
    <w:multiLevelType w:val="multilevel"/>
    <w:tmpl w:val="D404599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53DD0C29"/>
    <w:multiLevelType w:val="multilevel"/>
    <w:tmpl w:val="4A32D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2465B6"/>
    <w:multiLevelType w:val="hybridMultilevel"/>
    <w:tmpl w:val="6C84685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A7923F6"/>
    <w:multiLevelType w:val="multilevel"/>
    <w:tmpl w:val="9E860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8C71F7"/>
    <w:multiLevelType w:val="multilevel"/>
    <w:tmpl w:val="C9648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5253CE"/>
    <w:multiLevelType w:val="hybridMultilevel"/>
    <w:tmpl w:val="85A48E22"/>
    <w:lvl w:ilvl="0" w:tplc="C1BE41AC">
      <w:start w:val="1"/>
      <w:numFmt w:val="bullet"/>
      <w:lvlText w:val="–"/>
      <w:lvlJc w:val="left"/>
      <w:pPr>
        <w:ind w:left="1423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3" w15:restartNumberingAfterBreak="0">
    <w:nsid w:val="649035F8"/>
    <w:multiLevelType w:val="hybridMultilevel"/>
    <w:tmpl w:val="5A72559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68A0AD1"/>
    <w:multiLevelType w:val="multilevel"/>
    <w:tmpl w:val="915CE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A614AB2"/>
    <w:multiLevelType w:val="singleLevel"/>
    <w:tmpl w:val="BEF42FE8"/>
    <w:lvl w:ilvl="0">
      <w:start w:val="24"/>
      <w:numFmt w:val="decimal"/>
      <w:lvlText w:val="%1."/>
      <w:legacy w:legacy="1" w:legacySpace="0" w:legacyIndent="365"/>
      <w:lvlJc w:val="left"/>
      <w:rPr>
        <w:rFonts w:ascii="Times New Roman" w:hAnsi="Times New Roman" w:cs="Times New Roman" w:hint="default"/>
      </w:rPr>
    </w:lvl>
  </w:abstractNum>
  <w:abstractNum w:abstractNumId="26" w15:restartNumberingAfterBreak="0">
    <w:nsid w:val="73717789"/>
    <w:multiLevelType w:val="multilevel"/>
    <w:tmpl w:val="3B708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CC75E3"/>
    <w:multiLevelType w:val="multilevel"/>
    <w:tmpl w:val="8CAAB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7B69CD"/>
    <w:multiLevelType w:val="hybridMultilevel"/>
    <w:tmpl w:val="79C27C58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6"/>
  </w:num>
  <w:num w:numId="2">
    <w:abstractNumId w:val="11"/>
  </w:num>
  <w:num w:numId="3">
    <w:abstractNumId w:val="10"/>
  </w:num>
  <w:num w:numId="4">
    <w:abstractNumId w:val="1"/>
  </w:num>
  <w:num w:numId="5">
    <w:abstractNumId w:val="25"/>
  </w:num>
  <w:num w:numId="6">
    <w:abstractNumId w:val="0"/>
  </w:num>
  <w:num w:numId="7">
    <w:abstractNumId w:val="12"/>
  </w:num>
  <w:num w:numId="8">
    <w:abstractNumId w:val="24"/>
  </w:num>
  <w:num w:numId="9">
    <w:abstractNumId w:val="7"/>
  </w:num>
  <w:num w:numId="10">
    <w:abstractNumId w:val="8"/>
  </w:num>
  <w:num w:numId="11">
    <w:abstractNumId w:val="14"/>
  </w:num>
  <w:num w:numId="12">
    <w:abstractNumId w:val="2"/>
  </w:num>
  <w:num w:numId="13">
    <w:abstractNumId w:val="27"/>
  </w:num>
  <w:num w:numId="14">
    <w:abstractNumId w:val="13"/>
  </w:num>
  <w:num w:numId="15">
    <w:abstractNumId w:val="18"/>
  </w:num>
  <w:num w:numId="16">
    <w:abstractNumId w:val="21"/>
  </w:num>
  <w:num w:numId="17">
    <w:abstractNumId w:val="4"/>
  </w:num>
  <w:num w:numId="18">
    <w:abstractNumId w:val="20"/>
  </w:num>
  <w:num w:numId="19">
    <w:abstractNumId w:val="9"/>
  </w:num>
  <w:num w:numId="20">
    <w:abstractNumId w:val="3"/>
  </w:num>
  <w:num w:numId="21">
    <w:abstractNumId w:val="15"/>
  </w:num>
  <w:num w:numId="22">
    <w:abstractNumId w:val="23"/>
  </w:num>
  <w:num w:numId="23">
    <w:abstractNumId w:val="28"/>
  </w:num>
  <w:num w:numId="24">
    <w:abstractNumId w:val="19"/>
  </w:num>
  <w:num w:numId="25">
    <w:abstractNumId w:val="26"/>
  </w:num>
  <w:num w:numId="26">
    <w:abstractNumId w:val="6"/>
  </w:num>
  <w:num w:numId="27">
    <w:abstractNumId w:val="5"/>
  </w:num>
  <w:num w:numId="28">
    <w:abstractNumId w:val="17"/>
  </w:num>
  <w:num w:numId="2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357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5512"/>
    <w:rsid w:val="00001596"/>
    <w:rsid w:val="00002802"/>
    <w:rsid w:val="00002C11"/>
    <w:rsid w:val="00003758"/>
    <w:rsid w:val="00003C00"/>
    <w:rsid w:val="0000601B"/>
    <w:rsid w:val="00010FDF"/>
    <w:rsid w:val="00011293"/>
    <w:rsid w:val="00011521"/>
    <w:rsid w:val="00012114"/>
    <w:rsid w:val="00013157"/>
    <w:rsid w:val="0001404B"/>
    <w:rsid w:val="00014506"/>
    <w:rsid w:val="00017EED"/>
    <w:rsid w:val="0002046E"/>
    <w:rsid w:val="00020480"/>
    <w:rsid w:val="00020E02"/>
    <w:rsid w:val="000213CA"/>
    <w:rsid w:val="0002319A"/>
    <w:rsid w:val="00024983"/>
    <w:rsid w:val="000250C3"/>
    <w:rsid w:val="00032185"/>
    <w:rsid w:val="000323B7"/>
    <w:rsid w:val="00033836"/>
    <w:rsid w:val="0003614F"/>
    <w:rsid w:val="00037396"/>
    <w:rsid w:val="00040B92"/>
    <w:rsid w:val="00042EDC"/>
    <w:rsid w:val="0004413A"/>
    <w:rsid w:val="00044376"/>
    <w:rsid w:val="000449B3"/>
    <w:rsid w:val="0004524E"/>
    <w:rsid w:val="00046FED"/>
    <w:rsid w:val="00047432"/>
    <w:rsid w:val="00050D42"/>
    <w:rsid w:val="000513EE"/>
    <w:rsid w:val="00051770"/>
    <w:rsid w:val="000520FF"/>
    <w:rsid w:val="00052511"/>
    <w:rsid w:val="000545B0"/>
    <w:rsid w:val="00061442"/>
    <w:rsid w:val="00062E21"/>
    <w:rsid w:val="0006337A"/>
    <w:rsid w:val="0006560C"/>
    <w:rsid w:val="000667EB"/>
    <w:rsid w:val="00067C2D"/>
    <w:rsid w:val="000724A8"/>
    <w:rsid w:val="00072C6B"/>
    <w:rsid w:val="00076715"/>
    <w:rsid w:val="00077541"/>
    <w:rsid w:val="000834D7"/>
    <w:rsid w:val="00083E40"/>
    <w:rsid w:val="0008436B"/>
    <w:rsid w:val="00084A8E"/>
    <w:rsid w:val="00084DD5"/>
    <w:rsid w:val="00084E18"/>
    <w:rsid w:val="00085C49"/>
    <w:rsid w:val="00086D0E"/>
    <w:rsid w:val="00087876"/>
    <w:rsid w:val="00091132"/>
    <w:rsid w:val="00091382"/>
    <w:rsid w:val="00091E12"/>
    <w:rsid w:val="00095634"/>
    <w:rsid w:val="0009563E"/>
    <w:rsid w:val="0009650C"/>
    <w:rsid w:val="00096851"/>
    <w:rsid w:val="000972FE"/>
    <w:rsid w:val="000A1066"/>
    <w:rsid w:val="000A2BD6"/>
    <w:rsid w:val="000A3159"/>
    <w:rsid w:val="000A69C8"/>
    <w:rsid w:val="000B0011"/>
    <w:rsid w:val="000B39C7"/>
    <w:rsid w:val="000B46E1"/>
    <w:rsid w:val="000B484C"/>
    <w:rsid w:val="000B4AA8"/>
    <w:rsid w:val="000B65E2"/>
    <w:rsid w:val="000B798B"/>
    <w:rsid w:val="000C1A3E"/>
    <w:rsid w:val="000C22A9"/>
    <w:rsid w:val="000C415F"/>
    <w:rsid w:val="000C56A3"/>
    <w:rsid w:val="000D021E"/>
    <w:rsid w:val="000D028D"/>
    <w:rsid w:val="000D3FE8"/>
    <w:rsid w:val="000D409F"/>
    <w:rsid w:val="000D46A9"/>
    <w:rsid w:val="000D5F92"/>
    <w:rsid w:val="000E0041"/>
    <w:rsid w:val="000E1451"/>
    <w:rsid w:val="000E18BA"/>
    <w:rsid w:val="000E195C"/>
    <w:rsid w:val="000E26D2"/>
    <w:rsid w:val="000E2972"/>
    <w:rsid w:val="000E557B"/>
    <w:rsid w:val="000F06C7"/>
    <w:rsid w:val="000F1F6E"/>
    <w:rsid w:val="000F32B4"/>
    <w:rsid w:val="000F3DA8"/>
    <w:rsid w:val="000F4913"/>
    <w:rsid w:val="000F4BEA"/>
    <w:rsid w:val="000F5CE5"/>
    <w:rsid w:val="00101BAB"/>
    <w:rsid w:val="001024C5"/>
    <w:rsid w:val="00103084"/>
    <w:rsid w:val="00104189"/>
    <w:rsid w:val="00104D76"/>
    <w:rsid w:val="001058A1"/>
    <w:rsid w:val="00106F5B"/>
    <w:rsid w:val="00107469"/>
    <w:rsid w:val="00110237"/>
    <w:rsid w:val="00110FD0"/>
    <w:rsid w:val="00112BD7"/>
    <w:rsid w:val="00113B05"/>
    <w:rsid w:val="0011639D"/>
    <w:rsid w:val="001169FB"/>
    <w:rsid w:val="00116AD1"/>
    <w:rsid w:val="00121719"/>
    <w:rsid w:val="00124BED"/>
    <w:rsid w:val="0012601A"/>
    <w:rsid w:val="001265D4"/>
    <w:rsid w:val="001273D6"/>
    <w:rsid w:val="00130AC2"/>
    <w:rsid w:val="001323F0"/>
    <w:rsid w:val="00132AE6"/>
    <w:rsid w:val="00135D40"/>
    <w:rsid w:val="00136DCF"/>
    <w:rsid w:val="0013747E"/>
    <w:rsid w:val="00141432"/>
    <w:rsid w:val="00141591"/>
    <w:rsid w:val="001450CE"/>
    <w:rsid w:val="001463F3"/>
    <w:rsid w:val="001467C1"/>
    <w:rsid w:val="00147F23"/>
    <w:rsid w:val="00147F9A"/>
    <w:rsid w:val="00147FD3"/>
    <w:rsid w:val="00150122"/>
    <w:rsid w:val="00150828"/>
    <w:rsid w:val="0015167A"/>
    <w:rsid w:val="00153144"/>
    <w:rsid w:val="001544D1"/>
    <w:rsid w:val="001548AE"/>
    <w:rsid w:val="001550D8"/>
    <w:rsid w:val="00155F63"/>
    <w:rsid w:val="00156EFC"/>
    <w:rsid w:val="00157139"/>
    <w:rsid w:val="00157F88"/>
    <w:rsid w:val="001605D2"/>
    <w:rsid w:val="00160856"/>
    <w:rsid w:val="00161BDA"/>
    <w:rsid w:val="00162225"/>
    <w:rsid w:val="001634B2"/>
    <w:rsid w:val="00164601"/>
    <w:rsid w:val="00165237"/>
    <w:rsid w:val="001666D1"/>
    <w:rsid w:val="001669EE"/>
    <w:rsid w:val="001679ED"/>
    <w:rsid w:val="00167D7B"/>
    <w:rsid w:val="001711CE"/>
    <w:rsid w:val="00171B5A"/>
    <w:rsid w:val="001725AC"/>
    <w:rsid w:val="00173145"/>
    <w:rsid w:val="00173BB3"/>
    <w:rsid w:val="00181BF6"/>
    <w:rsid w:val="00182142"/>
    <w:rsid w:val="001859F0"/>
    <w:rsid w:val="00185E2D"/>
    <w:rsid w:val="00186EA8"/>
    <w:rsid w:val="0019168F"/>
    <w:rsid w:val="00191A14"/>
    <w:rsid w:val="001938AE"/>
    <w:rsid w:val="00195155"/>
    <w:rsid w:val="00196BEC"/>
    <w:rsid w:val="0019764F"/>
    <w:rsid w:val="001A0EE4"/>
    <w:rsid w:val="001A0F01"/>
    <w:rsid w:val="001A1586"/>
    <w:rsid w:val="001A2024"/>
    <w:rsid w:val="001A2961"/>
    <w:rsid w:val="001A48A5"/>
    <w:rsid w:val="001A493C"/>
    <w:rsid w:val="001A6EB8"/>
    <w:rsid w:val="001A763A"/>
    <w:rsid w:val="001B03E7"/>
    <w:rsid w:val="001B1A0E"/>
    <w:rsid w:val="001B629F"/>
    <w:rsid w:val="001B7176"/>
    <w:rsid w:val="001B7CA0"/>
    <w:rsid w:val="001C1FB5"/>
    <w:rsid w:val="001C2F1A"/>
    <w:rsid w:val="001C4022"/>
    <w:rsid w:val="001C6694"/>
    <w:rsid w:val="001D02DF"/>
    <w:rsid w:val="001D05D2"/>
    <w:rsid w:val="001D0834"/>
    <w:rsid w:val="001D7879"/>
    <w:rsid w:val="001E1E20"/>
    <w:rsid w:val="001E223C"/>
    <w:rsid w:val="001E7E18"/>
    <w:rsid w:val="001F308D"/>
    <w:rsid w:val="001F323D"/>
    <w:rsid w:val="001F3E28"/>
    <w:rsid w:val="001F4E26"/>
    <w:rsid w:val="001F58E9"/>
    <w:rsid w:val="001F5A55"/>
    <w:rsid w:val="001F77CB"/>
    <w:rsid w:val="00201625"/>
    <w:rsid w:val="00201A19"/>
    <w:rsid w:val="0020245C"/>
    <w:rsid w:val="0020388D"/>
    <w:rsid w:val="002057AC"/>
    <w:rsid w:val="00206312"/>
    <w:rsid w:val="00206F61"/>
    <w:rsid w:val="00210F18"/>
    <w:rsid w:val="00212FDC"/>
    <w:rsid w:val="002139D2"/>
    <w:rsid w:val="00213BFE"/>
    <w:rsid w:val="00213CAD"/>
    <w:rsid w:val="0021576D"/>
    <w:rsid w:val="002169D2"/>
    <w:rsid w:val="00220B75"/>
    <w:rsid w:val="002214EA"/>
    <w:rsid w:val="002216DA"/>
    <w:rsid w:val="0022203C"/>
    <w:rsid w:val="00223E7F"/>
    <w:rsid w:val="002241B1"/>
    <w:rsid w:val="00227A1B"/>
    <w:rsid w:val="002349A3"/>
    <w:rsid w:val="00236BDC"/>
    <w:rsid w:val="002370BE"/>
    <w:rsid w:val="0024069E"/>
    <w:rsid w:val="002425EF"/>
    <w:rsid w:val="00242BCB"/>
    <w:rsid w:val="0024552A"/>
    <w:rsid w:val="00246194"/>
    <w:rsid w:val="00246E07"/>
    <w:rsid w:val="00247EFD"/>
    <w:rsid w:val="00250F15"/>
    <w:rsid w:val="00251180"/>
    <w:rsid w:val="00251710"/>
    <w:rsid w:val="00253515"/>
    <w:rsid w:val="00253D6B"/>
    <w:rsid w:val="00254839"/>
    <w:rsid w:val="002567F2"/>
    <w:rsid w:val="0026001F"/>
    <w:rsid w:val="00261E6C"/>
    <w:rsid w:val="0026267B"/>
    <w:rsid w:val="002628A3"/>
    <w:rsid w:val="0026440F"/>
    <w:rsid w:val="00264CBE"/>
    <w:rsid w:val="0026561A"/>
    <w:rsid w:val="00265AD2"/>
    <w:rsid w:val="00266DF9"/>
    <w:rsid w:val="00271F63"/>
    <w:rsid w:val="00274B72"/>
    <w:rsid w:val="00275C16"/>
    <w:rsid w:val="00275E4C"/>
    <w:rsid w:val="002762F2"/>
    <w:rsid w:val="0027751F"/>
    <w:rsid w:val="002803C0"/>
    <w:rsid w:val="002815C0"/>
    <w:rsid w:val="00285AFE"/>
    <w:rsid w:val="00285E6C"/>
    <w:rsid w:val="002870B5"/>
    <w:rsid w:val="00287353"/>
    <w:rsid w:val="00292350"/>
    <w:rsid w:val="002965F5"/>
    <w:rsid w:val="00296E22"/>
    <w:rsid w:val="002A3310"/>
    <w:rsid w:val="002A33B2"/>
    <w:rsid w:val="002A3573"/>
    <w:rsid w:val="002B17DA"/>
    <w:rsid w:val="002B32BA"/>
    <w:rsid w:val="002B44D3"/>
    <w:rsid w:val="002C00DD"/>
    <w:rsid w:val="002C0AE5"/>
    <w:rsid w:val="002C1473"/>
    <w:rsid w:val="002C1F0A"/>
    <w:rsid w:val="002C23A8"/>
    <w:rsid w:val="002C24BA"/>
    <w:rsid w:val="002C3480"/>
    <w:rsid w:val="002C3BF7"/>
    <w:rsid w:val="002C40EA"/>
    <w:rsid w:val="002C485E"/>
    <w:rsid w:val="002C51A8"/>
    <w:rsid w:val="002C5D46"/>
    <w:rsid w:val="002C6D86"/>
    <w:rsid w:val="002C7067"/>
    <w:rsid w:val="002C7E29"/>
    <w:rsid w:val="002D0B0D"/>
    <w:rsid w:val="002D1A1C"/>
    <w:rsid w:val="002D2FF1"/>
    <w:rsid w:val="002D3158"/>
    <w:rsid w:val="002D36C5"/>
    <w:rsid w:val="002D5793"/>
    <w:rsid w:val="002D590C"/>
    <w:rsid w:val="002D723F"/>
    <w:rsid w:val="002E01C4"/>
    <w:rsid w:val="002E0A4D"/>
    <w:rsid w:val="002E1045"/>
    <w:rsid w:val="002E1545"/>
    <w:rsid w:val="002E1A52"/>
    <w:rsid w:val="002E1BCE"/>
    <w:rsid w:val="002E4D8C"/>
    <w:rsid w:val="002E51FD"/>
    <w:rsid w:val="002E5D7B"/>
    <w:rsid w:val="002F0878"/>
    <w:rsid w:val="002F10B9"/>
    <w:rsid w:val="002F46F3"/>
    <w:rsid w:val="002F55CE"/>
    <w:rsid w:val="002F7DBF"/>
    <w:rsid w:val="0030065A"/>
    <w:rsid w:val="00303B46"/>
    <w:rsid w:val="00303BAC"/>
    <w:rsid w:val="00303CA7"/>
    <w:rsid w:val="0030427F"/>
    <w:rsid w:val="003062CA"/>
    <w:rsid w:val="00307112"/>
    <w:rsid w:val="00307183"/>
    <w:rsid w:val="0030772B"/>
    <w:rsid w:val="003106D2"/>
    <w:rsid w:val="00313DFE"/>
    <w:rsid w:val="00314D33"/>
    <w:rsid w:val="003211B0"/>
    <w:rsid w:val="003216F3"/>
    <w:rsid w:val="003234F6"/>
    <w:rsid w:val="00323B98"/>
    <w:rsid w:val="00323C16"/>
    <w:rsid w:val="00324705"/>
    <w:rsid w:val="00324824"/>
    <w:rsid w:val="00324D1D"/>
    <w:rsid w:val="00325D3A"/>
    <w:rsid w:val="00326675"/>
    <w:rsid w:val="003271AF"/>
    <w:rsid w:val="00333951"/>
    <w:rsid w:val="003339FE"/>
    <w:rsid w:val="00336514"/>
    <w:rsid w:val="00337391"/>
    <w:rsid w:val="003378ED"/>
    <w:rsid w:val="00341714"/>
    <w:rsid w:val="00341AA1"/>
    <w:rsid w:val="003443A0"/>
    <w:rsid w:val="00344C40"/>
    <w:rsid w:val="00345941"/>
    <w:rsid w:val="0034622C"/>
    <w:rsid w:val="00346BE8"/>
    <w:rsid w:val="00347A8E"/>
    <w:rsid w:val="00350308"/>
    <w:rsid w:val="00352011"/>
    <w:rsid w:val="0035270D"/>
    <w:rsid w:val="00353FA8"/>
    <w:rsid w:val="00354064"/>
    <w:rsid w:val="00354261"/>
    <w:rsid w:val="0035485B"/>
    <w:rsid w:val="00355F91"/>
    <w:rsid w:val="003565D2"/>
    <w:rsid w:val="00356ADC"/>
    <w:rsid w:val="00357D88"/>
    <w:rsid w:val="003616A5"/>
    <w:rsid w:val="0036205E"/>
    <w:rsid w:val="00362568"/>
    <w:rsid w:val="003637D9"/>
    <w:rsid w:val="0036415C"/>
    <w:rsid w:val="00365246"/>
    <w:rsid w:val="00365D0F"/>
    <w:rsid w:val="00366194"/>
    <w:rsid w:val="003667EE"/>
    <w:rsid w:val="0036765A"/>
    <w:rsid w:val="00372927"/>
    <w:rsid w:val="00372EDE"/>
    <w:rsid w:val="00375AE3"/>
    <w:rsid w:val="0037630A"/>
    <w:rsid w:val="00377CC4"/>
    <w:rsid w:val="003801D6"/>
    <w:rsid w:val="00381B88"/>
    <w:rsid w:val="00382871"/>
    <w:rsid w:val="00382A9B"/>
    <w:rsid w:val="0038420F"/>
    <w:rsid w:val="003849E5"/>
    <w:rsid w:val="00384F8A"/>
    <w:rsid w:val="00386CC5"/>
    <w:rsid w:val="00387A39"/>
    <w:rsid w:val="00390866"/>
    <w:rsid w:val="0039229C"/>
    <w:rsid w:val="00392325"/>
    <w:rsid w:val="0039397D"/>
    <w:rsid w:val="003941A4"/>
    <w:rsid w:val="0039472A"/>
    <w:rsid w:val="003956D2"/>
    <w:rsid w:val="00396097"/>
    <w:rsid w:val="003A1C2A"/>
    <w:rsid w:val="003A5332"/>
    <w:rsid w:val="003A5911"/>
    <w:rsid w:val="003A698F"/>
    <w:rsid w:val="003A72C1"/>
    <w:rsid w:val="003A74A5"/>
    <w:rsid w:val="003A784E"/>
    <w:rsid w:val="003B33CF"/>
    <w:rsid w:val="003B6249"/>
    <w:rsid w:val="003B62AA"/>
    <w:rsid w:val="003C0361"/>
    <w:rsid w:val="003C20D0"/>
    <w:rsid w:val="003C2301"/>
    <w:rsid w:val="003C23EA"/>
    <w:rsid w:val="003C4791"/>
    <w:rsid w:val="003C492C"/>
    <w:rsid w:val="003C5DAD"/>
    <w:rsid w:val="003C7289"/>
    <w:rsid w:val="003C7F7B"/>
    <w:rsid w:val="003D1B5F"/>
    <w:rsid w:val="003D4132"/>
    <w:rsid w:val="003D7004"/>
    <w:rsid w:val="003D72B5"/>
    <w:rsid w:val="003E2003"/>
    <w:rsid w:val="003E2F80"/>
    <w:rsid w:val="003E4B28"/>
    <w:rsid w:val="003E5836"/>
    <w:rsid w:val="003E5ADE"/>
    <w:rsid w:val="003E5EA2"/>
    <w:rsid w:val="003E68D4"/>
    <w:rsid w:val="003E6D3F"/>
    <w:rsid w:val="003F0747"/>
    <w:rsid w:val="003F0AD1"/>
    <w:rsid w:val="003F117F"/>
    <w:rsid w:val="003F1601"/>
    <w:rsid w:val="003F4576"/>
    <w:rsid w:val="003F457F"/>
    <w:rsid w:val="003F57A2"/>
    <w:rsid w:val="003F57C8"/>
    <w:rsid w:val="003F5852"/>
    <w:rsid w:val="003F61AC"/>
    <w:rsid w:val="003F752D"/>
    <w:rsid w:val="0040052B"/>
    <w:rsid w:val="004031DB"/>
    <w:rsid w:val="004039C2"/>
    <w:rsid w:val="00410D05"/>
    <w:rsid w:val="0041105D"/>
    <w:rsid w:val="00411D9A"/>
    <w:rsid w:val="00412D3E"/>
    <w:rsid w:val="00412F43"/>
    <w:rsid w:val="00413B44"/>
    <w:rsid w:val="00414547"/>
    <w:rsid w:val="00414CAD"/>
    <w:rsid w:val="0041554C"/>
    <w:rsid w:val="00421300"/>
    <w:rsid w:val="0042134C"/>
    <w:rsid w:val="00422B0D"/>
    <w:rsid w:val="0043042F"/>
    <w:rsid w:val="004304F0"/>
    <w:rsid w:val="00432F0F"/>
    <w:rsid w:val="0043315E"/>
    <w:rsid w:val="0043332C"/>
    <w:rsid w:val="00433CFD"/>
    <w:rsid w:val="00434D80"/>
    <w:rsid w:val="00435F22"/>
    <w:rsid w:val="00436667"/>
    <w:rsid w:val="00441E81"/>
    <w:rsid w:val="00441F55"/>
    <w:rsid w:val="00444213"/>
    <w:rsid w:val="00452468"/>
    <w:rsid w:val="00454168"/>
    <w:rsid w:val="00454745"/>
    <w:rsid w:val="004557EF"/>
    <w:rsid w:val="00455CE4"/>
    <w:rsid w:val="004602A6"/>
    <w:rsid w:val="004602CB"/>
    <w:rsid w:val="0046144A"/>
    <w:rsid w:val="004626C2"/>
    <w:rsid w:val="004659DD"/>
    <w:rsid w:val="004659F5"/>
    <w:rsid w:val="00466C4D"/>
    <w:rsid w:val="004701FB"/>
    <w:rsid w:val="00473861"/>
    <w:rsid w:val="00480638"/>
    <w:rsid w:val="00482626"/>
    <w:rsid w:val="00483890"/>
    <w:rsid w:val="00483C10"/>
    <w:rsid w:val="00484146"/>
    <w:rsid w:val="00484771"/>
    <w:rsid w:val="004868A3"/>
    <w:rsid w:val="00487C85"/>
    <w:rsid w:val="004909EF"/>
    <w:rsid w:val="00490A21"/>
    <w:rsid w:val="00490B0B"/>
    <w:rsid w:val="00491646"/>
    <w:rsid w:val="00491A68"/>
    <w:rsid w:val="00491FD1"/>
    <w:rsid w:val="0049204B"/>
    <w:rsid w:val="00493C3E"/>
    <w:rsid w:val="004966CE"/>
    <w:rsid w:val="004A0507"/>
    <w:rsid w:val="004A1BDC"/>
    <w:rsid w:val="004A2396"/>
    <w:rsid w:val="004A4324"/>
    <w:rsid w:val="004A4A98"/>
    <w:rsid w:val="004A5675"/>
    <w:rsid w:val="004A5B84"/>
    <w:rsid w:val="004A7544"/>
    <w:rsid w:val="004A7D43"/>
    <w:rsid w:val="004B1F7B"/>
    <w:rsid w:val="004B2F5B"/>
    <w:rsid w:val="004B30CD"/>
    <w:rsid w:val="004B67A8"/>
    <w:rsid w:val="004B708E"/>
    <w:rsid w:val="004C0F09"/>
    <w:rsid w:val="004C1A10"/>
    <w:rsid w:val="004C32F7"/>
    <w:rsid w:val="004C5975"/>
    <w:rsid w:val="004C5A16"/>
    <w:rsid w:val="004C5F74"/>
    <w:rsid w:val="004D2191"/>
    <w:rsid w:val="004D4A74"/>
    <w:rsid w:val="004D4F85"/>
    <w:rsid w:val="004D5A3B"/>
    <w:rsid w:val="004D61BB"/>
    <w:rsid w:val="004D7B7D"/>
    <w:rsid w:val="004D7DB5"/>
    <w:rsid w:val="004E0AFD"/>
    <w:rsid w:val="004E1238"/>
    <w:rsid w:val="004E1B2E"/>
    <w:rsid w:val="004E29D7"/>
    <w:rsid w:val="004E35AD"/>
    <w:rsid w:val="004E35BC"/>
    <w:rsid w:val="004E694F"/>
    <w:rsid w:val="004F028B"/>
    <w:rsid w:val="004F0491"/>
    <w:rsid w:val="004F1D3C"/>
    <w:rsid w:val="004F2871"/>
    <w:rsid w:val="004F2EAF"/>
    <w:rsid w:val="004F4DE3"/>
    <w:rsid w:val="004F7757"/>
    <w:rsid w:val="0050068A"/>
    <w:rsid w:val="0050182A"/>
    <w:rsid w:val="00503484"/>
    <w:rsid w:val="00505091"/>
    <w:rsid w:val="005107EA"/>
    <w:rsid w:val="00511D67"/>
    <w:rsid w:val="0051269B"/>
    <w:rsid w:val="00512A96"/>
    <w:rsid w:val="00512B86"/>
    <w:rsid w:val="00513D91"/>
    <w:rsid w:val="005159BF"/>
    <w:rsid w:val="00517360"/>
    <w:rsid w:val="00517CC1"/>
    <w:rsid w:val="00520973"/>
    <w:rsid w:val="00522183"/>
    <w:rsid w:val="00526B9E"/>
    <w:rsid w:val="00526BB0"/>
    <w:rsid w:val="0052731E"/>
    <w:rsid w:val="00530395"/>
    <w:rsid w:val="00531992"/>
    <w:rsid w:val="00534036"/>
    <w:rsid w:val="00534148"/>
    <w:rsid w:val="00534A64"/>
    <w:rsid w:val="005367AA"/>
    <w:rsid w:val="005368C9"/>
    <w:rsid w:val="00537318"/>
    <w:rsid w:val="0054067D"/>
    <w:rsid w:val="0054189E"/>
    <w:rsid w:val="00544A5C"/>
    <w:rsid w:val="00550D96"/>
    <w:rsid w:val="005512B7"/>
    <w:rsid w:val="00551E01"/>
    <w:rsid w:val="00551F7C"/>
    <w:rsid w:val="0055549B"/>
    <w:rsid w:val="00564796"/>
    <w:rsid w:val="00564C9D"/>
    <w:rsid w:val="005655E1"/>
    <w:rsid w:val="00566B97"/>
    <w:rsid w:val="005706DE"/>
    <w:rsid w:val="00573344"/>
    <w:rsid w:val="00574B68"/>
    <w:rsid w:val="00576C9A"/>
    <w:rsid w:val="0057773F"/>
    <w:rsid w:val="00577815"/>
    <w:rsid w:val="00582940"/>
    <w:rsid w:val="005829C0"/>
    <w:rsid w:val="00583C24"/>
    <w:rsid w:val="00584375"/>
    <w:rsid w:val="005858BF"/>
    <w:rsid w:val="00586241"/>
    <w:rsid w:val="00586BE2"/>
    <w:rsid w:val="00587E9E"/>
    <w:rsid w:val="00593A39"/>
    <w:rsid w:val="005956E8"/>
    <w:rsid w:val="005A192E"/>
    <w:rsid w:val="005A1E2E"/>
    <w:rsid w:val="005A2424"/>
    <w:rsid w:val="005A48F9"/>
    <w:rsid w:val="005A52D8"/>
    <w:rsid w:val="005A6A2A"/>
    <w:rsid w:val="005A7B67"/>
    <w:rsid w:val="005B0D08"/>
    <w:rsid w:val="005B2D5B"/>
    <w:rsid w:val="005B32D4"/>
    <w:rsid w:val="005B38F1"/>
    <w:rsid w:val="005B408B"/>
    <w:rsid w:val="005B477E"/>
    <w:rsid w:val="005B4BC3"/>
    <w:rsid w:val="005B5DA4"/>
    <w:rsid w:val="005B7C47"/>
    <w:rsid w:val="005C067A"/>
    <w:rsid w:val="005C06B2"/>
    <w:rsid w:val="005C50EE"/>
    <w:rsid w:val="005C685E"/>
    <w:rsid w:val="005C7C79"/>
    <w:rsid w:val="005D231A"/>
    <w:rsid w:val="005D757F"/>
    <w:rsid w:val="005E026A"/>
    <w:rsid w:val="005E1119"/>
    <w:rsid w:val="005E34F1"/>
    <w:rsid w:val="005E3CE1"/>
    <w:rsid w:val="005E428C"/>
    <w:rsid w:val="005E60E9"/>
    <w:rsid w:val="005E6F8B"/>
    <w:rsid w:val="005E7018"/>
    <w:rsid w:val="005E7152"/>
    <w:rsid w:val="005E7599"/>
    <w:rsid w:val="005E7E85"/>
    <w:rsid w:val="005F1542"/>
    <w:rsid w:val="005F2C9E"/>
    <w:rsid w:val="005F57ED"/>
    <w:rsid w:val="006006DB"/>
    <w:rsid w:val="00602C23"/>
    <w:rsid w:val="00603EEB"/>
    <w:rsid w:val="006043CC"/>
    <w:rsid w:val="0060650F"/>
    <w:rsid w:val="00610D36"/>
    <w:rsid w:val="00610F28"/>
    <w:rsid w:val="0061199D"/>
    <w:rsid w:val="00611FFD"/>
    <w:rsid w:val="0061205E"/>
    <w:rsid w:val="00612F16"/>
    <w:rsid w:val="006166C4"/>
    <w:rsid w:val="0062062E"/>
    <w:rsid w:val="00620B44"/>
    <w:rsid w:val="006238C1"/>
    <w:rsid w:val="00624442"/>
    <w:rsid w:val="00625844"/>
    <w:rsid w:val="00626F3C"/>
    <w:rsid w:val="006278F8"/>
    <w:rsid w:val="00627D38"/>
    <w:rsid w:val="00630A7E"/>
    <w:rsid w:val="006315CC"/>
    <w:rsid w:val="006317E4"/>
    <w:rsid w:val="006356DE"/>
    <w:rsid w:val="006360A1"/>
    <w:rsid w:val="00636CA4"/>
    <w:rsid w:val="0063734D"/>
    <w:rsid w:val="006379B0"/>
    <w:rsid w:val="0064363D"/>
    <w:rsid w:val="00643798"/>
    <w:rsid w:val="00644F0E"/>
    <w:rsid w:val="006477A8"/>
    <w:rsid w:val="0065011F"/>
    <w:rsid w:val="00650B8D"/>
    <w:rsid w:val="00652427"/>
    <w:rsid w:val="00652E51"/>
    <w:rsid w:val="00654376"/>
    <w:rsid w:val="00654FD9"/>
    <w:rsid w:val="00655A9C"/>
    <w:rsid w:val="00655B28"/>
    <w:rsid w:val="006568DA"/>
    <w:rsid w:val="00661FCE"/>
    <w:rsid w:val="00664490"/>
    <w:rsid w:val="00664F18"/>
    <w:rsid w:val="00666183"/>
    <w:rsid w:val="00667583"/>
    <w:rsid w:val="006750E0"/>
    <w:rsid w:val="006769D1"/>
    <w:rsid w:val="00677854"/>
    <w:rsid w:val="006808C3"/>
    <w:rsid w:val="0068224E"/>
    <w:rsid w:val="00682B53"/>
    <w:rsid w:val="00682C65"/>
    <w:rsid w:val="00683A8D"/>
    <w:rsid w:val="00686BD8"/>
    <w:rsid w:val="00687A6F"/>
    <w:rsid w:val="00687CC7"/>
    <w:rsid w:val="006924E0"/>
    <w:rsid w:val="00693002"/>
    <w:rsid w:val="0069698B"/>
    <w:rsid w:val="00697C7C"/>
    <w:rsid w:val="006A0073"/>
    <w:rsid w:val="006A06C7"/>
    <w:rsid w:val="006A3165"/>
    <w:rsid w:val="006A3E8D"/>
    <w:rsid w:val="006A4C0C"/>
    <w:rsid w:val="006A6388"/>
    <w:rsid w:val="006A6D9C"/>
    <w:rsid w:val="006B1B6D"/>
    <w:rsid w:val="006B2AAC"/>
    <w:rsid w:val="006B5EB3"/>
    <w:rsid w:val="006B6625"/>
    <w:rsid w:val="006C3333"/>
    <w:rsid w:val="006C3506"/>
    <w:rsid w:val="006D0028"/>
    <w:rsid w:val="006D1C21"/>
    <w:rsid w:val="006D1DD3"/>
    <w:rsid w:val="006D2379"/>
    <w:rsid w:val="006D2B23"/>
    <w:rsid w:val="006D3385"/>
    <w:rsid w:val="006D5E59"/>
    <w:rsid w:val="006D5E93"/>
    <w:rsid w:val="006E173D"/>
    <w:rsid w:val="006E249F"/>
    <w:rsid w:val="006E424F"/>
    <w:rsid w:val="006E4ACC"/>
    <w:rsid w:val="006E5379"/>
    <w:rsid w:val="006F03BB"/>
    <w:rsid w:val="006F09CB"/>
    <w:rsid w:val="006F09F1"/>
    <w:rsid w:val="006F09F5"/>
    <w:rsid w:val="006F16AB"/>
    <w:rsid w:val="006F1ECE"/>
    <w:rsid w:val="006F3062"/>
    <w:rsid w:val="006F67FF"/>
    <w:rsid w:val="0070207B"/>
    <w:rsid w:val="00702F6A"/>
    <w:rsid w:val="00704A69"/>
    <w:rsid w:val="00705BE9"/>
    <w:rsid w:val="00705D9D"/>
    <w:rsid w:val="00706973"/>
    <w:rsid w:val="00707C68"/>
    <w:rsid w:val="00710070"/>
    <w:rsid w:val="00710A5B"/>
    <w:rsid w:val="00716146"/>
    <w:rsid w:val="00716A3A"/>
    <w:rsid w:val="00717C21"/>
    <w:rsid w:val="00721A56"/>
    <w:rsid w:val="00722F29"/>
    <w:rsid w:val="00723997"/>
    <w:rsid w:val="007253D1"/>
    <w:rsid w:val="007277F4"/>
    <w:rsid w:val="00727DEB"/>
    <w:rsid w:val="00730197"/>
    <w:rsid w:val="00731C0E"/>
    <w:rsid w:val="00732256"/>
    <w:rsid w:val="00732AAE"/>
    <w:rsid w:val="00733AA4"/>
    <w:rsid w:val="00734018"/>
    <w:rsid w:val="007342F8"/>
    <w:rsid w:val="00735CB0"/>
    <w:rsid w:val="00736F35"/>
    <w:rsid w:val="0073701A"/>
    <w:rsid w:val="00740C6B"/>
    <w:rsid w:val="00742C36"/>
    <w:rsid w:val="00745B64"/>
    <w:rsid w:val="0074619E"/>
    <w:rsid w:val="0074697D"/>
    <w:rsid w:val="0074723B"/>
    <w:rsid w:val="00747DF6"/>
    <w:rsid w:val="0075140E"/>
    <w:rsid w:val="00752D6E"/>
    <w:rsid w:val="007541F5"/>
    <w:rsid w:val="0075517C"/>
    <w:rsid w:val="00756969"/>
    <w:rsid w:val="007572F2"/>
    <w:rsid w:val="00760BD8"/>
    <w:rsid w:val="00761A74"/>
    <w:rsid w:val="00761A8A"/>
    <w:rsid w:val="007635D7"/>
    <w:rsid w:val="007637D1"/>
    <w:rsid w:val="00763D63"/>
    <w:rsid w:val="007647BF"/>
    <w:rsid w:val="00764F97"/>
    <w:rsid w:val="0076560A"/>
    <w:rsid w:val="00765A99"/>
    <w:rsid w:val="00766201"/>
    <w:rsid w:val="00770D63"/>
    <w:rsid w:val="00770DE1"/>
    <w:rsid w:val="00773F5E"/>
    <w:rsid w:val="00774244"/>
    <w:rsid w:val="00776A9D"/>
    <w:rsid w:val="00781DE9"/>
    <w:rsid w:val="00782EF7"/>
    <w:rsid w:val="007859E4"/>
    <w:rsid w:val="00786A25"/>
    <w:rsid w:val="00787135"/>
    <w:rsid w:val="00787DF4"/>
    <w:rsid w:val="00790095"/>
    <w:rsid w:val="007931DC"/>
    <w:rsid w:val="007935C2"/>
    <w:rsid w:val="00793BCD"/>
    <w:rsid w:val="00793E49"/>
    <w:rsid w:val="007940AB"/>
    <w:rsid w:val="007A0539"/>
    <w:rsid w:val="007A210F"/>
    <w:rsid w:val="007A50AF"/>
    <w:rsid w:val="007A5248"/>
    <w:rsid w:val="007A61FD"/>
    <w:rsid w:val="007A7B73"/>
    <w:rsid w:val="007B043F"/>
    <w:rsid w:val="007B0B31"/>
    <w:rsid w:val="007B11F9"/>
    <w:rsid w:val="007B279F"/>
    <w:rsid w:val="007B3438"/>
    <w:rsid w:val="007B3690"/>
    <w:rsid w:val="007B36C8"/>
    <w:rsid w:val="007B50F6"/>
    <w:rsid w:val="007B53B9"/>
    <w:rsid w:val="007B5D69"/>
    <w:rsid w:val="007B6428"/>
    <w:rsid w:val="007C00FE"/>
    <w:rsid w:val="007C0178"/>
    <w:rsid w:val="007C0524"/>
    <w:rsid w:val="007C2FDE"/>
    <w:rsid w:val="007C3454"/>
    <w:rsid w:val="007C49AC"/>
    <w:rsid w:val="007C4C3E"/>
    <w:rsid w:val="007C4E53"/>
    <w:rsid w:val="007D1273"/>
    <w:rsid w:val="007D2EBB"/>
    <w:rsid w:val="007D43BA"/>
    <w:rsid w:val="007D4CE7"/>
    <w:rsid w:val="007D5754"/>
    <w:rsid w:val="007D6102"/>
    <w:rsid w:val="007D70C2"/>
    <w:rsid w:val="007E0D16"/>
    <w:rsid w:val="007E4C57"/>
    <w:rsid w:val="007E712E"/>
    <w:rsid w:val="007F073C"/>
    <w:rsid w:val="007F181F"/>
    <w:rsid w:val="007F3736"/>
    <w:rsid w:val="007F4D85"/>
    <w:rsid w:val="007F6D64"/>
    <w:rsid w:val="007F7542"/>
    <w:rsid w:val="00801F19"/>
    <w:rsid w:val="00802784"/>
    <w:rsid w:val="00802FE8"/>
    <w:rsid w:val="00803F79"/>
    <w:rsid w:val="008040FD"/>
    <w:rsid w:val="00804341"/>
    <w:rsid w:val="00805462"/>
    <w:rsid w:val="00805D23"/>
    <w:rsid w:val="00806A5E"/>
    <w:rsid w:val="00810611"/>
    <w:rsid w:val="008139AF"/>
    <w:rsid w:val="00813AC1"/>
    <w:rsid w:val="00814F5F"/>
    <w:rsid w:val="00815DAE"/>
    <w:rsid w:val="00816385"/>
    <w:rsid w:val="00816CD0"/>
    <w:rsid w:val="00820265"/>
    <w:rsid w:val="00820DDA"/>
    <w:rsid w:val="00821035"/>
    <w:rsid w:val="008212E8"/>
    <w:rsid w:val="0082179B"/>
    <w:rsid w:val="00821D84"/>
    <w:rsid w:val="008233BF"/>
    <w:rsid w:val="00826753"/>
    <w:rsid w:val="00826C76"/>
    <w:rsid w:val="00831A2C"/>
    <w:rsid w:val="0083246F"/>
    <w:rsid w:val="00832C56"/>
    <w:rsid w:val="00833637"/>
    <w:rsid w:val="008336EB"/>
    <w:rsid w:val="0083474E"/>
    <w:rsid w:val="00836F31"/>
    <w:rsid w:val="008376B4"/>
    <w:rsid w:val="00840C37"/>
    <w:rsid w:val="00840EAF"/>
    <w:rsid w:val="00840F23"/>
    <w:rsid w:val="00843185"/>
    <w:rsid w:val="008440CD"/>
    <w:rsid w:val="00844CDD"/>
    <w:rsid w:val="00845492"/>
    <w:rsid w:val="00846662"/>
    <w:rsid w:val="008476B5"/>
    <w:rsid w:val="0085037E"/>
    <w:rsid w:val="00850810"/>
    <w:rsid w:val="008535A3"/>
    <w:rsid w:val="00853B3D"/>
    <w:rsid w:val="00854CD1"/>
    <w:rsid w:val="00855B29"/>
    <w:rsid w:val="00857424"/>
    <w:rsid w:val="008576DE"/>
    <w:rsid w:val="00862E4A"/>
    <w:rsid w:val="00864436"/>
    <w:rsid w:val="008649C0"/>
    <w:rsid w:val="00864F68"/>
    <w:rsid w:val="0086502F"/>
    <w:rsid w:val="00865902"/>
    <w:rsid w:val="0086640B"/>
    <w:rsid w:val="00866EE3"/>
    <w:rsid w:val="00867522"/>
    <w:rsid w:val="00871643"/>
    <w:rsid w:val="00873637"/>
    <w:rsid w:val="0087454D"/>
    <w:rsid w:val="0087481A"/>
    <w:rsid w:val="00875398"/>
    <w:rsid w:val="00875FB9"/>
    <w:rsid w:val="00880C9D"/>
    <w:rsid w:val="00881AAA"/>
    <w:rsid w:val="00882048"/>
    <w:rsid w:val="008828F4"/>
    <w:rsid w:val="00883C5D"/>
    <w:rsid w:val="008840BB"/>
    <w:rsid w:val="0088510F"/>
    <w:rsid w:val="00885519"/>
    <w:rsid w:val="00885CE8"/>
    <w:rsid w:val="00885E08"/>
    <w:rsid w:val="00886253"/>
    <w:rsid w:val="00886FE9"/>
    <w:rsid w:val="0089209E"/>
    <w:rsid w:val="00892732"/>
    <w:rsid w:val="008927AE"/>
    <w:rsid w:val="00894733"/>
    <w:rsid w:val="00894B7A"/>
    <w:rsid w:val="00896326"/>
    <w:rsid w:val="00896D97"/>
    <w:rsid w:val="008A1376"/>
    <w:rsid w:val="008A19B2"/>
    <w:rsid w:val="008A280F"/>
    <w:rsid w:val="008A2D06"/>
    <w:rsid w:val="008A3ACB"/>
    <w:rsid w:val="008A4B2C"/>
    <w:rsid w:val="008A5AE6"/>
    <w:rsid w:val="008B00EC"/>
    <w:rsid w:val="008B1B51"/>
    <w:rsid w:val="008B21B3"/>
    <w:rsid w:val="008B4185"/>
    <w:rsid w:val="008B4C9F"/>
    <w:rsid w:val="008B7129"/>
    <w:rsid w:val="008B79D5"/>
    <w:rsid w:val="008C0CAD"/>
    <w:rsid w:val="008C2AB2"/>
    <w:rsid w:val="008C4867"/>
    <w:rsid w:val="008C6A97"/>
    <w:rsid w:val="008D0AA8"/>
    <w:rsid w:val="008D2ACE"/>
    <w:rsid w:val="008D38D3"/>
    <w:rsid w:val="008D48BE"/>
    <w:rsid w:val="008D6539"/>
    <w:rsid w:val="008D733A"/>
    <w:rsid w:val="008D7B8F"/>
    <w:rsid w:val="008E0C40"/>
    <w:rsid w:val="008E182E"/>
    <w:rsid w:val="008E1FDC"/>
    <w:rsid w:val="008E438D"/>
    <w:rsid w:val="008E5591"/>
    <w:rsid w:val="008F020E"/>
    <w:rsid w:val="008F0A4E"/>
    <w:rsid w:val="008F305D"/>
    <w:rsid w:val="008F3614"/>
    <w:rsid w:val="008F5DDD"/>
    <w:rsid w:val="008F603C"/>
    <w:rsid w:val="008F625C"/>
    <w:rsid w:val="008F772B"/>
    <w:rsid w:val="009016A1"/>
    <w:rsid w:val="00903347"/>
    <w:rsid w:val="00903706"/>
    <w:rsid w:val="00905502"/>
    <w:rsid w:val="00907776"/>
    <w:rsid w:val="00912834"/>
    <w:rsid w:val="00914393"/>
    <w:rsid w:val="009153FE"/>
    <w:rsid w:val="00917C5E"/>
    <w:rsid w:val="00924665"/>
    <w:rsid w:val="00927171"/>
    <w:rsid w:val="00927B96"/>
    <w:rsid w:val="00931605"/>
    <w:rsid w:val="00932637"/>
    <w:rsid w:val="009344E9"/>
    <w:rsid w:val="00936DDD"/>
    <w:rsid w:val="00936F87"/>
    <w:rsid w:val="00940CE1"/>
    <w:rsid w:val="00942B5C"/>
    <w:rsid w:val="00946583"/>
    <w:rsid w:val="00950333"/>
    <w:rsid w:val="0095165A"/>
    <w:rsid w:val="00957A91"/>
    <w:rsid w:val="00957EB0"/>
    <w:rsid w:val="00960B9F"/>
    <w:rsid w:val="00961A67"/>
    <w:rsid w:val="00962649"/>
    <w:rsid w:val="00966842"/>
    <w:rsid w:val="009700E3"/>
    <w:rsid w:val="009772EA"/>
    <w:rsid w:val="0097766C"/>
    <w:rsid w:val="009808F9"/>
    <w:rsid w:val="00980E94"/>
    <w:rsid w:val="00981743"/>
    <w:rsid w:val="009860C6"/>
    <w:rsid w:val="009862FF"/>
    <w:rsid w:val="00987634"/>
    <w:rsid w:val="00990652"/>
    <w:rsid w:val="009918A6"/>
    <w:rsid w:val="0099254C"/>
    <w:rsid w:val="00995004"/>
    <w:rsid w:val="009954F2"/>
    <w:rsid w:val="0099581A"/>
    <w:rsid w:val="009963A2"/>
    <w:rsid w:val="00997D0B"/>
    <w:rsid w:val="009A0ED3"/>
    <w:rsid w:val="009A2123"/>
    <w:rsid w:val="009A227D"/>
    <w:rsid w:val="009A29AC"/>
    <w:rsid w:val="009A2F6C"/>
    <w:rsid w:val="009A7901"/>
    <w:rsid w:val="009B2101"/>
    <w:rsid w:val="009B4D75"/>
    <w:rsid w:val="009B501B"/>
    <w:rsid w:val="009B5112"/>
    <w:rsid w:val="009B5C6F"/>
    <w:rsid w:val="009B681C"/>
    <w:rsid w:val="009B71FF"/>
    <w:rsid w:val="009B74FE"/>
    <w:rsid w:val="009C1377"/>
    <w:rsid w:val="009C1A0F"/>
    <w:rsid w:val="009C2553"/>
    <w:rsid w:val="009C3942"/>
    <w:rsid w:val="009C644F"/>
    <w:rsid w:val="009C64CB"/>
    <w:rsid w:val="009C6ED0"/>
    <w:rsid w:val="009C7ED1"/>
    <w:rsid w:val="009D049D"/>
    <w:rsid w:val="009D052A"/>
    <w:rsid w:val="009D161D"/>
    <w:rsid w:val="009D1D68"/>
    <w:rsid w:val="009D3685"/>
    <w:rsid w:val="009D491F"/>
    <w:rsid w:val="009D68B8"/>
    <w:rsid w:val="009D70F8"/>
    <w:rsid w:val="009D7974"/>
    <w:rsid w:val="009E1767"/>
    <w:rsid w:val="009E1951"/>
    <w:rsid w:val="009E32C3"/>
    <w:rsid w:val="009E501E"/>
    <w:rsid w:val="009E6A2D"/>
    <w:rsid w:val="009E6BD2"/>
    <w:rsid w:val="009E70AD"/>
    <w:rsid w:val="009E734F"/>
    <w:rsid w:val="009E76A9"/>
    <w:rsid w:val="009E7897"/>
    <w:rsid w:val="009F3486"/>
    <w:rsid w:val="009F418B"/>
    <w:rsid w:val="009F509D"/>
    <w:rsid w:val="009F5A2C"/>
    <w:rsid w:val="009F7194"/>
    <w:rsid w:val="009F7A8F"/>
    <w:rsid w:val="00A01281"/>
    <w:rsid w:val="00A0131D"/>
    <w:rsid w:val="00A0304D"/>
    <w:rsid w:val="00A0311A"/>
    <w:rsid w:val="00A04E70"/>
    <w:rsid w:val="00A05DD4"/>
    <w:rsid w:val="00A06331"/>
    <w:rsid w:val="00A06F86"/>
    <w:rsid w:val="00A07CD9"/>
    <w:rsid w:val="00A115E1"/>
    <w:rsid w:val="00A123B4"/>
    <w:rsid w:val="00A1269A"/>
    <w:rsid w:val="00A135DF"/>
    <w:rsid w:val="00A13A04"/>
    <w:rsid w:val="00A145E6"/>
    <w:rsid w:val="00A16947"/>
    <w:rsid w:val="00A16FAB"/>
    <w:rsid w:val="00A17F50"/>
    <w:rsid w:val="00A20564"/>
    <w:rsid w:val="00A21D40"/>
    <w:rsid w:val="00A21E48"/>
    <w:rsid w:val="00A23150"/>
    <w:rsid w:val="00A233BA"/>
    <w:rsid w:val="00A30D7E"/>
    <w:rsid w:val="00A326FD"/>
    <w:rsid w:val="00A32B2B"/>
    <w:rsid w:val="00A33959"/>
    <w:rsid w:val="00A33BD4"/>
    <w:rsid w:val="00A35663"/>
    <w:rsid w:val="00A362FA"/>
    <w:rsid w:val="00A4036A"/>
    <w:rsid w:val="00A422B8"/>
    <w:rsid w:val="00A425FE"/>
    <w:rsid w:val="00A4262C"/>
    <w:rsid w:val="00A427C0"/>
    <w:rsid w:val="00A432AB"/>
    <w:rsid w:val="00A43B6A"/>
    <w:rsid w:val="00A43CC7"/>
    <w:rsid w:val="00A46657"/>
    <w:rsid w:val="00A4747A"/>
    <w:rsid w:val="00A50350"/>
    <w:rsid w:val="00A53B17"/>
    <w:rsid w:val="00A53DBB"/>
    <w:rsid w:val="00A56993"/>
    <w:rsid w:val="00A570FA"/>
    <w:rsid w:val="00A5767F"/>
    <w:rsid w:val="00A57F76"/>
    <w:rsid w:val="00A6141C"/>
    <w:rsid w:val="00A62DBB"/>
    <w:rsid w:val="00A63D82"/>
    <w:rsid w:val="00A64F9D"/>
    <w:rsid w:val="00A659B0"/>
    <w:rsid w:val="00A65A1F"/>
    <w:rsid w:val="00A734A3"/>
    <w:rsid w:val="00A7460B"/>
    <w:rsid w:val="00A75B7E"/>
    <w:rsid w:val="00A75E75"/>
    <w:rsid w:val="00A76354"/>
    <w:rsid w:val="00A76AE5"/>
    <w:rsid w:val="00A77B90"/>
    <w:rsid w:val="00A814A2"/>
    <w:rsid w:val="00A81AB0"/>
    <w:rsid w:val="00A8349D"/>
    <w:rsid w:val="00A83503"/>
    <w:rsid w:val="00A839DA"/>
    <w:rsid w:val="00A85E44"/>
    <w:rsid w:val="00A86925"/>
    <w:rsid w:val="00A90950"/>
    <w:rsid w:val="00A915FF"/>
    <w:rsid w:val="00A91CF2"/>
    <w:rsid w:val="00A95F20"/>
    <w:rsid w:val="00A960F4"/>
    <w:rsid w:val="00A9679E"/>
    <w:rsid w:val="00A9759C"/>
    <w:rsid w:val="00AA0989"/>
    <w:rsid w:val="00AA3C9C"/>
    <w:rsid w:val="00AA4701"/>
    <w:rsid w:val="00AA6876"/>
    <w:rsid w:val="00AA6AD6"/>
    <w:rsid w:val="00AA6F44"/>
    <w:rsid w:val="00AB1A74"/>
    <w:rsid w:val="00AB29B0"/>
    <w:rsid w:val="00AB55A9"/>
    <w:rsid w:val="00AB589D"/>
    <w:rsid w:val="00AB6EAA"/>
    <w:rsid w:val="00AC1DB4"/>
    <w:rsid w:val="00AC2593"/>
    <w:rsid w:val="00AC2DA8"/>
    <w:rsid w:val="00AC3C3A"/>
    <w:rsid w:val="00AC5425"/>
    <w:rsid w:val="00AC6236"/>
    <w:rsid w:val="00AC7645"/>
    <w:rsid w:val="00AD0655"/>
    <w:rsid w:val="00AD423D"/>
    <w:rsid w:val="00AD49C7"/>
    <w:rsid w:val="00AD5BDF"/>
    <w:rsid w:val="00AE0619"/>
    <w:rsid w:val="00AE3298"/>
    <w:rsid w:val="00AE3561"/>
    <w:rsid w:val="00AE46C0"/>
    <w:rsid w:val="00AE57AA"/>
    <w:rsid w:val="00AE5FF9"/>
    <w:rsid w:val="00AE6247"/>
    <w:rsid w:val="00AE62BF"/>
    <w:rsid w:val="00AE7456"/>
    <w:rsid w:val="00AF1B23"/>
    <w:rsid w:val="00AF2672"/>
    <w:rsid w:val="00AF2803"/>
    <w:rsid w:val="00AF56AA"/>
    <w:rsid w:val="00AF5E26"/>
    <w:rsid w:val="00AF6EDD"/>
    <w:rsid w:val="00AF78ED"/>
    <w:rsid w:val="00AF79CB"/>
    <w:rsid w:val="00B01045"/>
    <w:rsid w:val="00B01448"/>
    <w:rsid w:val="00B02E58"/>
    <w:rsid w:val="00B03D33"/>
    <w:rsid w:val="00B06517"/>
    <w:rsid w:val="00B103CF"/>
    <w:rsid w:val="00B12A55"/>
    <w:rsid w:val="00B12AB3"/>
    <w:rsid w:val="00B138BC"/>
    <w:rsid w:val="00B160CF"/>
    <w:rsid w:val="00B16764"/>
    <w:rsid w:val="00B222D0"/>
    <w:rsid w:val="00B2290F"/>
    <w:rsid w:val="00B2299C"/>
    <w:rsid w:val="00B240D4"/>
    <w:rsid w:val="00B24D71"/>
    <w:rsid w:val="00B25056"/>
    <w:rsid w:val="00B26F3A"/>
    <w:rsid w:val="00B306AD"/>
    <w:rsid w:val="00B31EAF"/>
    <w:rsid w:val="00B32A7C"/>
    <w:rsid w:val="00B3400B"/>
    <w:rsid w:val="00B35021"/>
    <w:rsid w:val="00B35663"/>
    <w:rsid w:val="00B37FE3"/>
    <w:rsid w:val="00B40F5A"/>
    <w:rsid w:val="00B41D2D"/>
    <w:rsid w:val="00B4213E"/>
    <w:rsid w:val="00B44FA2"/>
    <w:rsid w:val="00B46C40"/>
    <w:rsid w:val="00B510A7"/>
    <w:rsid w:val="00B51A72"/>
    <w:rsid w:val="00B51AF7"/>
    <w:rsid w:val="00B548C6"/>
    <w:rsid w:val="00B54EE7"/>
    <w:rsid w:val="00B55753"/>
    <w:rsid w:val="00B63580"/>
    <w:rsid w:val="00B66EAB"/>
    <w:rsid w:val="00B66F6E"/>
    <w:rsid w:val="00B67386"/>
    <w:rsid w:val="00B70107"/>
    <w:rsid w:val="00B70182"/>
    <w:rsid w:val="00B71829"/>
    <w:rsid w:val="00B71BB1"/>
    <w:rsid w:val="00B73AAF"/>
    <w:rsid w:val="00B75E9A"/>
    <w:rsid w:val="00B77BBE"/>
    <w:rsid w:val="00B80696"/>
    <w:rsid w:val="00B8167D"/>
    <w:rsid w:val="00B817D4"/>
    <w:rsid w:val="00B82917"/>
    <w:rsid w:val="00B85744"/>
    <w:rsid w:val="00B87DCB"/>
    <w:rsid w:val="00B87DCF"/>
    <w:rsid w:val="00B92810"/>
    <w:rsid w:val="00B93781"/>
    <w:rsid w:val="00B94A58"/>
    <w:rsid w:val="00B94E93"/>
    <w:rsid w:val="00BA1770"/>
    <w:rsid w:val="00BA2723"/>
    <w:rsid w:val="00BA339A"/>
    <w:rsid w:val="00BA587E"/>
    <w:rsid w:val="00BA676B"/>
    <w:rsid w:val="00BA7FF8"/>
    <w:rsid w:val="00BB001B"/>
    <w:rsid w:val="00BB0588"/>
    <w:rsid w:val="00BB1F04"/>
    <w:rsid w:val="00BB2811"/>
    <w:rsid w:val="00BB2AEF"/>
    <w:rsid w:val="00BB309D"/>
    <w:rsid w:val="00BB33E6"/>
    <w:rsid w:val="00BB3AD5"/>
    <w:rsid w:val="00BB45BE"/>
    <w:rsid w:val="00BB4F97"/>
    <w:rsid w:val="00BB52AF"/>
    <w:rsid w:val="00BB7206"/>
    <w:rsid w:val="00BB76AE"/>
    <w:rsid w:val="00BC1698"/>
    <w:rsid w:val="00BC1B3A"/>
    <w:rsid w:val="00BC1C82"/>
    <w:rsid w:val="00BC2012"/>
    <w:rsid w:val="00BC2368"/>
    <w:rsid w:val="00BC3BCA"/>
    <w:rsid w:val="00BC5682"/>
    <w:rsid w:val="00BC6BB1"/>
    <w:rsid w:val="00BC6BDC"/>
    <w:rsid w:val="00BC7514"/>
    <w:rsid w:val="00BC7705"/>
    <w:rsid w:val="00BD1B94"/>
    <w:rsid w:val="00BD2E3B"/>
    <w:rsid w:val="00BD3555"/>
    <w:rsid w:val="00BD3673"/>
    <w:rsid w:val="00BD5775"/>
    <w:rsid w:val="00BD70FA"/>
    <w:rsid w:val="00BD72C6"/>
    <w:rsid w:val="00BE0FA8"/>
    <w:rsid w:val="00BE19C2"/>
    <w:rsid w:val="00BE21D5"/>
    <w:rsid w:val="00BE2E88"/>
    <w:rsid w:val="00BE60EF"/>
    <w:rsid w:val="00BE6E6E"/>
    <w:rsid w:val="00BE6E84"/>
    <w:rsid w:val="00BF03B7"/>
    <w:rsid w:val="00BF44EA"/>
    <w:rsid w:val="00BF58E7"/>
    <w:rsid w:val="00BF6A2B"/>
    <w:rsid w:val="00C006AE"/>
    <w:rsid w:val="00C0087E"/>
    <w:rsid w:val="00C016A3"/>
    <w:rsid w:val="00C01CFE"/>
    <w:rsid w:val="00C029BB"/>
    <w:rsid w:val="00C03A1C"/>
    <w:rsid w:val="00C03F89"/>
    <w:rsid w:val="00C04C6D"/>
    <w:rsid w:val="00C06EDD"/>
    <w:rsid w:val="00C076D1"/>
    <w:rsid w:val="00C101EE"/>
    <w:rsid w:val="00C11B73"/>
    <w:rsid w:val="00C13F9D"/>
    <w:rsid w:val="00C15462"/>
    <w:rsid w:val="00C15953"/>
    <w:rsid w:val="00C1616B"/>
    <w:rsid w:val="00C16F01"/>
    <w:rsid w:val="00C20721"/>
    <w:rsid w:val="00C22906"/>
    <w:rsid w:val="00C23673"/>
    <w:rsid w:val="00C2401D"/>
    <w:rsid w:val="00C24048"/>
    <w:rsid w:val="00C27950"/>
    <w:rsid w:val="00C31C60"/>
    <w:rsid w:val="00C334FC"/>
    <w:rsid w:val="00C34114"/>
    <w:rsid w:val="00C377D8"/>
    <w:rsid w:val="00C377E1"/>
    <w:rsid w:val="00C412D9"/>
    <w:rsid w:val="00C45DCD"/>
    <w:rsid w:val="00C50AC9"/>
    <w:rsid w:val="00C5381B"/>
    <w:rsid w:val="00C540AF"/>
    <w:rsid w:val="00C56E01"/>
    <w:rsid w:val="00C5764A"/>
    <w:rsid w:val="00C61E77"/>
    <w:rsid w:val="00C6313C"/>
    <w:rsid w:val="00C65747"/>
    <w:rsid w:val="00C6591E"/>
    <w:rsid w:val="00C65BA4"/>
    <w:rsid w:val="00C70A66"/>
    <w:rsid w:val="00C71AF8"/>
    <w:rsid w:val="00C7280D"/>
    <w:rsid w:val="00C74602"/>
    <w:rsid w:val="00C75713"/>
    <w:rsid w:val="00C76AD1"/>
    <w:rsid w:val="00C76B3F"/>
    <w:rsid w:val="00C76DF3"/>
    <w:rsid w:val="00C7747C"/>
    <w:rsid w:val="00C82537"/>
    <w:rsid w:val="00C83D94"/>
    <w:rsid w:val="00C86A37"/>
    <w:rsid w:val="00C86E6C"/>
    <w:rsid w:val="00C921AE"/>
    <w:rsid w:val="00C948AB"/>
    <w:rsid w:val="00C95B1B"/>
    <w:rsid w:val="00C960B4"/>
    <w:rsid w:val="00C973A9"/>
    <w:rsid w:val="00C9768F"/>
    <w:rsid w:val="00CA1C62"/>
    <w:rsid w:val="00CA4084"/>
    <w:rsid w:val="00CA6054"/>
    <w:rsid w:val="00CA7716"/>
    <w:rsid w:val="00CB5F6C"/>
    <w:rsid w:val="00CB606E"/>
    <w:rsid w:val="00CB722A"/>
    <w:rsid w:val="00CC020C"/>
    <w:rsid w:val="00CC0820"/>
    <w:rsid w:val="00CC0B36"/>
    <w:rsid w:val="00CC10D9"/>
    <w:rsid w:val="00CC165D"/>
    <w:rsid w:val="00CC222E"/>
    <w:rsid w:val="00CC26D4"/>
    <w:rsid w:val="00CC2DE3"/>
    <w:rsid w:val="00CC54FE"/>
    <w:rsid w:val="00CD1696"/>
    <w:rsid w:val="00CD2184"/>
    <w:rsid w:val="00CD2583"/>
    <w:rsid w:val="00CD5BA8"/>
    <w:rsid w:val="00CD6D85"/>
    <w:rsid w:val="00CE2255"/>
    <w:rsid w:val="00CE2972"/>
    <w:rsid w:val="00CE397F"/>
    <w:rsid w:val="00CE4998"/>
    <w:rsid w:val="00CE6360"/>
    <w:rsid w:val="00CE72B6"/>
    <w:rsid w:val="00CE7586"/>
    <w:rsid w:val="00CE7F4D"/>
    <w:rsid w:val="00CF011C"/>
    <w:rsid w:val="00CF04EF"/>
    <w:rsid w:val="00CF0E54"/>
    <w:rsid w:val="00CF1512"/>
    <w:rsid w:val="00CF33ED"/>
    <w:rsid w:val="00CF3548"/>
    <w:rsid w:val="00CF35AA"/>
    <w:rsid w:val="00CF5959"/>
    <w:rsid w:val="00D06445"/>
    <w:rsid w:val="00D06A65"/>
    <w:rsid w:val="00D0739F"/>
    <w:rsid w:val="00D1448E"/>
    <w:rsid w:val="00D14EA4"/>
    <w:rsid w:val="00D1530A"/>
    <w:rsid w:val="00D1666E"/>
    <w:rsid w:val="00D17C0C"/>
    <w:rsid w:val="00D20263"/>
    <w:rsid w:val="00D204C4"/>
    <w:rsid w:val="00D21D9A"/>
    <w:rsid w:val="00D244BD"/>
    <w:rsid w:val="00D27543"/>
    <w:rsid w:val="00D27C43"/>
    <w:rsid w:val="00D27E22"/>
    <w:rsid w:val="00D32287"/>
    <w:rsid w:val="00D34321"/>
    <w:rsid w:val="00D344F6"/>
    <w:rsid w:val="00D349A1"/>
    <w:rsid w:val="00D35CB1"/>
    <w:rsid w:val="00D41462"/>
    <w:rsid w:val="00D43100"/>
    <w:rsid w:val="00D43C5B"/>
    <w:rsid w:val="00D45737"/>
    <w:rsid w:val="00D4632C"/>
    <w:rsid w:val="00D46A13"/>
    <w:rsid w:val="00D47905"/>
    <w:rsid w:val="00D50598"/>
    <w:rsid w:val="00D51489"/>
    <w:rsid w:val="00D534C1"/>
    <w:rsid w:val="00D54205"/>
    <w:rsid w:val="00D60B62"/>
    <w:rsid w:val="00D614BC"/>
    <w:rsid w:val="00D701F8"/>
    <w:rsid w:val="00D732D1"/>
    <w:rsid w:val="00D738A0"/>
    <w:rsid w:val="00D75512"/>
    <w:rsid w:val="00D76773"/>
    <w:rsid w:val="00D77033"/>
    <w:rsid w:val="00D774AD"/>
    <w:rsid w:val="00D777DF"/>
    <w:rsid w:val="00D8188B"/>
    <w:rsid w:val="00D821D3"/>
    <w:rsid w:val="00D83124"/>
    <w:rsid w:val="00D865F2"/>
    <w:rsid w:val="00D87947"/>
    <w:rsid w:val="00D919A7"/>
    <w:rsid w:val="00D95106"/>
    <w:rsid w:val="00D9724B"/>
    <w:rsid w:val="00D979BC"/>
    <w:rsid w:val="00DA148A"/>
    <w:rsid w:val="00DA1EA2"/>
    <w:rsid w:val="00DA58BA"/>
    <w:rsid w:val="00DA64EC"/>
    <w:rsid w:val="00DA6DD0"/>
    <w:rsid w:val="00DA7CE8"/>
    <w:rsid w:val="00DA7EAD"/>
    <w:rsid w:val="00DB13AA"/>
    <w:rsid w:val="00DB23FC"/>
    <w:rsid w:val="00DB2C12"/>
    <w:rsid w:val="00DB2CA4"/>
    <w:rsid w:val="00DB3923"/>
    <w:rsid w:val="00DB467C"/>
    <w:rsid w:val="00DB65B6"/>
    <w:rsid w:val="00DC0B20"/>
    <w:rsid w:val="00DC1B6B"/>
    <w:rsid w:val="00DC3273"/>
    <w:rsid w:val="00DC3A5A"/>
    <w:rsid w:val="00DC5789"/>
    <w:rsid w:val="00DD09F6"/>
    <w:rsid w:val="00DD16D1"/>
    <w:rsid w:val="00DD4033"/>
    <w:rsid w:val="00DD618D"/>
    <w:rsid w:val="00DE03E6"/>
    <w:rsid w:val="00DE06F1"/>
    <w:rsid w:val="00DE40CA"/>
    <w:rsid w:val="00DE5599"/>
    <w:rsid w:val="00DE5A4A"/>
    <w:rsid w:val="00DE644D"/>
    <w:rsid w:val="00DE6714"/>
    <w:rsid w:val="00DF3B75"/>
    <w:rsid w:val="00DF40B7"/>
    <w:rsid w:val="00DF444C"/>
    <w:rsid w:val="00DF470E"/>
    <w:rsid w:val="00DF4D8D"/>
    <w:rsid w:val="00DF559F"/>
    <w:rsid w:val="00DF688A"/>
    <w:rsid w:val="00E00288"/>
    <w:rsid w:val="00E016D7"/>
    <w:rsid w:val="00E02027"/>
    <w:rsid w:val="00E03770"/>
    <w:rsid w:val="00E07205"/>
    <w:rsid w:val="00E0734E"/>
    <w:rsid w:val="00E1088B"/>
    <w:rsid w:val="00E12E06"/>
    <w:rsid w:val="00E15D95"/>
    <w:rsid w:val="00E173A8"/>
    <w:rsid w:val="00E20174"/>
    <w:rsid w:val="00E2360D"/>
    <w:rsid w:val="00E23930"/>
    <w:rsid w:val="00E251C9"/>
    <w:rsid w:val="00E251D5"/>
    <w:rsid w:val="00E2657B"/>
    <w:rsid w:val="00E339E0"/>
    <w:rsid w:val="00E341DE"/>
    <w:rsid w:val="00E34A50"/>
    <w:rsid w:val="00E34F28"/>
    <w:rsid w:val="00E35636"/>
    <w:rsid w:val="00E35D02"/>
    <w:rsid w:val="00E3752A"/>
    <w:rsid w:val="00E41335"/>
    <w:rsid w:val="00E41464"/>
    <w:rsid w:val="00E4168E"/>
    <w:rsid w:val="00E41BB7"/>
    <w:rsid w:val="00E44123"/>
    <w:rsid w:val="00E45FC1"/>
    <w:rsid w:val="00E46310"/>
    <w:rsid w:val="00E51160"/>
    <w:rsid w:val="00E5419E"/>
    <w:rsid w:val="00E54768"/>
    <w:rsid w:val="00E57C91"/>
    <w:rsid w:val="00E6060C"/>
    <w:rsid w:val="00E606A7"/>
    <w:rsid w:val="00E606EB"/>
    <w:rsid w:val="00E60BF7"/>
    <w:rsid w:val="00E61414"/>
    <w:rsid w:val="00E6204F"/>
    <w:rsid w:val="00E62FE1"/>
    <w:rsid w:val="00E65E87"/>
    <w:rsid w:val="00E70121"/>
    <w:rsid w:val="00E71A54"/>
    <w:rsid w:val="00E726F8"/>
    <w:rsid w:val="00E73FB8"/>
    <w:rsid w:val="00E752BE"/>
    <w:rsid w:val="00E75B43"/>
    <w:rsid w:val="00E76A1B"/>
    <w:rsid w:val="00E77209"/>
    <w:rsid w:val="00E817FB"/>
    <w:rsid w:val="00E84263"/>
    <w:rsid w:val="00E84389"/>
    <w:rsid w:val="00E85010"/>
    <w:rsid w:val="00E856E7"/>
    <w:rsid w:val="00E85D1E"/>
    <w:rsid w:val="00E87721"/>
    <w:rsid w:val="00E92447"/>
    <w:rsid w:val="00E96DAD"/>
    <w:rsid w:val="00EA0D1B"/>
    <w:rsid w:val="00EA15DC"/>
    <w:rsid w:val="00EA297C"/>
    <w:rsid w:val="00EA4076"/>
    <w:rsid w:val="00EA42EF"/>
    <w:rsid w:val="00EA5980"/>
    <w:rsid w:val="00EA5A1B"/>
    <w:rsid w:val="00EA7CB1"/>
    <w:rsid w:val="00EB1E36"/>
    <w:rsid w:val="00EB372F"/>
    <w:rsid w:val="00EB3E5A"/>
    <w:rsid w:val="00EB40D3"/>
    <w:rsid w:val="00EB5091"/>
    <w:rsid w:val="00EB5FF2"/>
    <w:rsid w:val="00EB7049"/>
    <w:rsid w:val="00EB720B"/>
    <w:rsid w:val="00EC18F3"/>
    <w:rsid w:val="00EC72E0"/>
    <w:rsid w:val="00EC753C"/>
    <w:rsid w:val="00EC7C31"/>
    <w:rsid w:val="00ED1F86"/>
    <w:rsid w:val="00ED224C"/>
    <w:rsid w:val="00ED29C6"/>
    <w:rsid w:val="00ED46EA"/>
    <w:rsid w:val="00ED4AEE"/>
    <w:rsid w:val="00ED5D1D"/>
    <w:rsid w:val="00ED606A"/>
    <w:rsid w:val="00ED60BF"/>
    <w:rsid w:val="00ED7DD9"/>
    <w:rsid w:val="00EE1DD2"/>
    <w:rsid w:val="00EE28F4"/>
    <w:rsid w:val="00EE325D"/>
    <w:rsid w:val="00EE4C8A"/>
    <w:rsid w:val="00EE5263"/>
    <w:rsid w:val="00EE5C90"/>
    <w:rsid w:val="00EE6AC7"/>
    <w:rsid w:val="00EF4B90"/>
    <w:rsid w:val="00EF665A"/>
    <w:rsid w:val="00EF6C06"/>
    <w:rsid w:val="00EF6EEC"/>
    <w:rsid w:val="00EF7CD5"/>
    <w:rsid w:val="00F0166D"/>
    <w:rsid w:val="00F01E59"/>
    <w:rsid w:val="00F03B3A"/>
    <w:rsid w:val="00F04600"/>
    <w:rsid w:val="00F06BE2"/>
    <w:rsid w:val="00F06E43"/>
    <w:rsid w:val="00F119FD"/>
    <w:rsid w:val="00F129FD"/>
    <w:rsid w:val="00F12B83"/>
    <w:rsid w:val="00F13A2A"/>
    <w:rsid w:val="00F13B6B"/>
    <w:rsid w:val="00F1454E"/>
    <w:rsid w:val="00F14E77"/>
    <w:rsid w:val="00F15AED"/>
    <w:rsid w:val="00F175BF"/>
    <w:rsid w:val="00F200A2"/>
    <w:rsid w:val="00F202E3"/>
    <w:rsid w:val="00F20C4C"/>
    <w:rsid w:val="00F210F8"/>
    <w:rsid w:val="00F21604"/>
    <w:rsid w:val="00F22D35"/>
    <w:rsid w:val="00F27504"/>
    <w:rsid w:val="00F310DE"/>
    <w:rsid w:val="00F31C0E"/>
    <w:rsid w:val="00F3334C"/>
    <w:rsid w:val="00F335E5"/>
    <w:rsid w:val="00F33766"/>
    <w:rsid w:val="00F33DB6"/>
    <w:rsid w:val="00F366EB"/>
    <w:rsid w:val="00F36E77"/>
    <w:rsid w:val="00F412F0"/>
    <w:rsid w:val="00F4235E"/>
    <w:rsid w:val="00F4244A"/>
    <w:rsid w:val="00F435CE"/>
    <w:rsid w:val="00F4415E"/>
    <w:rsid w:val="00F44D3A"/>
    <w:rsid w:val="00F44F0F"/>
    <w:rsid w:val="00F50424"/>
    <w:rsid w:val="00F5203C"/>
    <w:rsid w:val="00F5243D"/>
    <w:rsid w:val="00F5295A"/>
    <w:rsid w:val="00F52DB5"/>
    <w:rsid w:val="00F54605"/>
    <w:rsid w:val="00F557CC"/>
    <w:rsid w:val="00F60548"/>
    <w:rsid w:val="00F60ECD"/>
    <w:rsid w:val="00F61927"/>
    <w:rsid w:val="00F6327F"/>
    <w:rsid w:val="00F6468A"/>
    <w:rsid w:val="00F65DB5"/>
    <w:rsid w:val="00F66536"/>
    <w:rsid w:val="00F66ADC"/>
    <w:rsid w:val="00F70C28"/>
    <w:rsid w:val="00F73BC4"/>
    <w:rsid w:val="00F74C41"/>
    <w:rsid w:val="00F74C51"/>
    <w:rsid w:val="00F74EE1"/>
    <w:rsid w:val="00F75686"/>
    <w:rsid w:val="00F757B3"/>
    <w:rsid w:val="00F802C8"/>
    <w:rsid w:val="00F808B5"/>
    <w:rsid w:val="00F81127"/>
    <w:rsid w:val="00F813A6"/>
    <w:rsid w:val="00F82597"/>
    <w:rsid w:val="00F845BE"/>
    <w:rsid w:val="00F856B1"/>
    <w:rsid w:val="00F862A2"/>
    <w:rsid w:val="00F86902"/>
    <w:rsid w:val="00F915D6"/>
    <w:rsid w:val="00F91779"/>
    <w:rsid w:val="00F92419"/>
    <w:rsid w:val="00F94148"/>
    <w:rsid w:val="00F96B9B"/>
    <w:rsid w:val="00FA44A1"/>
    <w:rsid w:val="00FA51AB"/>
    <w:rsid w:val="00FA61AC"/>
    <w:rsid w:val="00FA6721"/>
    <w:rsid w:val="00FA6DCF"/>
    <w:rsid w:val="00FB099E"/>
    <w:rsid w:val="00FB09FC"/>
    <w:rsid w:val="00FB31A7"/>
    <w:rsid w:val="00FB38A0"/>
    <w:rsid w:val="00FB3FC3"/>
    <w:rsid w:val="00FB44CB"/>
    <w:rsid w:val="00FB5AA6"/>
    <w:rsid w:val="00FC00C7"/>
    <w:rsid w:val="00FC081F"/>
    <w:rsid w:val="00FC0CB9"/>
    <w:rsid w:val="00FC2581"/>
    <w:rsid w:val="00FC41BF"/>
    <w:rsid w:val="00FC4879"/>
    <w:rsid w:val="00FC4EA3"/>
    <w:rsid w:val="00FC60C4"/>
    <w:rsid w:val="00FC6799"/>
    <w:rsid w:val="00FC7AFC"/>
    <w:rsid w:val="00FD0300"/>
    <w:rsid w:val="00FD0FD9"/>
    <w:rsid w:val="00FD16FF"/>
    <w:rsid w:val="00FD1E75"/>
    <w:rsid w:val="00FD2935"/>
    <w:rsid w:val="00FD3A1E"/>
    <w:rsid w:val="00FD3B52"/>
    <w:rsid w:val="00FD577F"/>
    <w:rsid w:val="00FD65B1"/>
    <w:rsid w:val="00FD7754"/>
    <w:rsid w:val="00FE04E7"/>
    <w:rsid w:val="00FE21C0"/>
    <w:rsid w:val="00FE27B5"/>
    <w:rsid w:val="00FE3162"/>
    <w:rsid w:val="00FE38AE"/>
    <w:rsid w:val="00FE3E8B"/>
    <w:rsid w:val="00FE56F6"/>
    <w:rsid w:val="00FE5BD8"/>
    <w:rsid w:val="00FE5D6C"/>
    <w:rsid w:val="00FE6A33"/>
    <w:rsid w:val="00FF086B"/>
    <w:rsid w:val="00FF0F6E"/>
    <w:rsid w:val="00FF1D70"/>
    <w:rsid w:val="00FF242B"/>
    <w:rsid w:val="00FF2707"/>
    <w:rsid w:val="00FF281D"/>
    <w:rsid w:val="00FF35DE"/>
    <w:rsid w:val="00FF3F08"/>
    <w:rsid w:val="00FF4352"/>
    <w:rsid w:val="00FF7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D8A94C"/>
  <w15:docId w15:val="{CD92A1EC-31D7-4499-B900-241794519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B2F5B"/>
  </w:style>
  <w:style w:type="paragraph" w:styleId="Heading1">
    <w:name w:val="heading 1"/>
    <w:basedOn w:val="Normal"/>
    <w:next w:val="Normal"/>
    <w:link w:val="Heading1Char"/>
    <w:qFormat/>
    <w:rsid w:val="004B2F5B"/>
    <w:pPr>
      <w:keepNext/>
      <w:spacing w:before="240" w:after="60"/>
      <w:ind w:left="680"/>
      <w:outlineLvl w:val="0"/>
    </w:pPr>
    <w:rPr>
      <w:rFonts w:cs="Arial"/>
      <w:bCs/>
      <w:caps/>
      <w:kern w:val="32"/>
      <w:szCs w:val="32"/>
    </w:rPr>
  </w:style>
  <w:style w:type="paragraph" w:styleId="Heading2">
    <w:name w:val="heading 2"/>
    <w:basedOn w:val="Normal"/>
    <w:next w:val="Normal"/>
    <w:autoRedefine/>
    <w:qFormat/>
    <w:rsid w:val="003956D2"/>
    <w:pPr>
      <w:keepNext/>
      <w:ind w:left="741" w:hanging="32"/>
      <w:jc w:val="right"/>
      <w:outlineLvl w:val="1"/>
    </w:pPr>
    <w:rPr>
      <w:b/>
      <w:bCs/>
      <w:iCs/>
      <w:caps/>
      <w:color w:val="FF0000"/>
      <w:u w:val="single"/>
      <w:lang w:eastAsia="zh-CN"/>
    </w:rPr>
  </w:style>
  <w:style w:type="paragraph" w:styleId="Heading3">
    <w:name w:val="heading 3"/>
    <w:basedOn w:val="Normal"/>
    <w:next w:val="Normal"/>
    <w:qFormat/>
    <w:rsid w:val="003956D2"/>
    <w:pPr>
      <w:keepNext/>
      <w:tabs>
        <w:tab w:val="num" w:pos="2160"/>
      </w:tabs>
      <w:spacing w:before="240" w:after="60"/>
      <w:ind w:left="2160" w:hanging="72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3956D2"/>
    <w:pPr>
      <w:keepNext/>
      <w:tabs>
        <w:tab w:val="num" w:pos="864"/>
      </w:tabs>
      <w:spacing w:before="240" w:after="60"/>
      <w:ind w:left="864" w:hanging="864"/>
      <w:outlineLvl w:val="3"/>
    </w:pPr>
    <w:rPr>
      <w:b/>
      <w:bCs/>
    </w:rPr>
  </w:style>
  <w:style w:type="paragraph" w:styleId="Heading6">
    <w:name w:val="heading 6"/>
    <w:basedOn w:val="Normal"/>
    <w:next w:val="Normal"/>
    <w:qFormat/>
    <w:rsid w:val="001F3E28"/>
    <w:pPr>
      <w:spacing w:before="240" w:after="60"/>
      <w:outlineLvl w:val="5"/>
    </w:pPr>
    <w:rPr>
      <w:b/>
      <w:bCs/>
      <w:sz w:val="22"/>
    </w:rPr>
  </w:style>
  <w:style w:type="paragraph" w:styleId="Heading9">
    <w:name w:val="heading 9"/>
    <w:basedOn w:val="Normal"/>
    <w:next w:val="Normal"/>
    <w:qFormat/>
    <w:rsid w:val="003956D2"/>
    <w:pPr>
      <w:tabs>
        <w:tab w:val="num" w:pos="1584"/>
      </w:tabs>
      <w:spacing w:before="240" w:after="60"/>
      <w:ind w:left="1584" w:hanging="1584"/>
      <w:outlineLvl w:val="8"/>
    </w:pPr>
    <w:rPr>
      <w:rFonts w:ascii="Arial" w:hAnsi="Arial" w:cs="Arial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4B2F5B"/>
    <w:rPr>
      <w:rFonts w:cs="Arial"/>
      <w:bCs/>
      <w:caps/>
      <w:kern w:val="32"/>
      <w:szCs w:val="32"/>
    </w:rPr>
  </w:style>
  <w:style w:type="paragraph" w:styleId="Footer">
    <w:name w:val="footer"/>
    <w:basedOn w:val="Normal"/>
    <w:link w:val="FooterChar"/>
    <w:uiPriority w:val="99"/>
    <w:rsid w:val="003956D2"/>
    <w:pPr>
      <w:tabs>
        <w:tab w:val="center" w:pos="4677"/>
        <w:tab w:val="right" w:pos="9355"/>
      </w:tabs>
    </w:pPr>
  </w:style>
  <w:style w:type="character" w:customStyle="1" w:styleId="FooterChar">
    <w:name w:val="Footer Char"/>
    <w:link w:val="Footer"/>
    <w:uiPriority w:val="99"/>
    <w:rsid w:val="003956D2"/>
    <w:rPr>
      <w:sz w:val="24"/>
      <w:szCs w:val="24"/>
      <w:lang w:val="ru-RU" w:eastAsia="ru-RU" w:bidi="ar-SA"/>
    </w:rPr>
  </w:style>
  <w:style w:type="character" w:styleId="PageNumber">
    <w:name w:val="page number"/>
    <w:basedOn w:val="DefaultParagraphFont"/>
    <w:rsid w:val="003956D2"/>
  </w:style>
  <w:style w:type="paragraph" w:styleId="Header">
    <w:name w:val="header"/>
    <w:basedOn w:val="Normal"/>
    <w:rsid w:val="003956D2"/>
    <w:pPr>
      <w:tabs>
        <w:tab w:val="center" w:pos="4677"/>
        <w:tab w:val="right" w:pos="9355"/>
      </w:tabs>
    </w:pPr>
  </w:style>
  <w:style w:type="character" w:styleId="Emphasis">
    <w:name w:val="Emphasis"/>
    <w:qFormat/>
    <w:rsid w:val="003956D2"/>
    <w:rPr>
      <w:i/>
      <w:iCs/>
    </w:rPr>
  </w:style>
  <w:style w:type="paragraph" w:styleId="NoSpacing">
    <w:name w:val="No Spacing"/>
    <w:qFormat/>
    <w:rsid w:val="003956D2"/>
    <w:rPr>
      <w:rFonts w:ascii="Calibri" w:hAnsi="Calibri"/>
      <w:sz w:val="22"/>
      <w:lang w:eastAsia="en-US"/>
    </w:rPr>
  </w:style>
  <w:style w:type="paragraph" w:customStyle="1" w:styleId="Style1">
    <w:name w:val="Style1"/>
    <w:basedOn w:val="NoSpacing"/>
    <w:rsid w:val="003956D2"/>
    <w:pPr>
      <w:keepNext/>
      <w:keepLines/>
      <w:numPr>
        <w:numId w:val="2"/>
      </w:numPr>
      <w:ind w:left="714" w:hanging="357"/>
      <w:jc w:val="center"/>
    </w:pPr>
    <w:rPr>
      <w:rFonts w:ascii="Times New Roman" w:hAnsi="Times New Roman"/>
      <w:b/>
      <w:sz w:val="28"/>
    </w:rPr>
  </w:style>
  <w:style w:type="paragraph" w:customStyle="1" w:styleId="StyleLatinTimesNewRoman14ptBoldCentered">
    <w:name w:val="Style Без интервала + (Latin) Times New Roman 14 pt Bold Centered"/>
    <w:basedOn w:val="NoSpacing"/>
    <w:rsid w:val="003956D2"/>
    <w:pPr>
      <w:keepNext/>
      <w:keepLines/>
      <w:spacing w:after="120"/>
      <w:jc w:val="center"/>
    </w:pPr>
    <w:rPr>
      <w:rFonts w:ascii="Times New Roman" w:eastAsia="Calibri" w:hAnsi="Times New Roman"/>
      <w:b/>
      <w:bCs/>
      <w:sz w:val="28"/>
      <w:szCs w:val="20"/>
    </w:rPr>
  </w:style>
  <w:style w:type="paragraph" w:styleId="BodyText">
    <w:name w:val="Body Text"/>
    <w:basedOn w:val="Normal"/>
    <w:rsid w:val="003956D2"/>
    <w:pPr>
      <w:widowControl w:val="0"/>
      <w:shd w:val="clear" w:color="auto" w:fill="FFFFFF"/>
      <w:spacing w:before="182" w:line="211" w:lineRule="exact"/>
    </w:pPr>
    <w:rPr>
      <w:snapToGrid w:val="0"/>
      <w:color w:val="000000"/>
      <w:szCs w:val="20"/>
    </w:rPr>
  </w:style>
  <w:style w:type="paragraph" w:styleId="BodyTextIndent">
    <w:name w:val="Body Text Indent"/>
    <w:basedOn w:val="Normal"/>
    <w:rsid w:val="003956D2"/>
    <w:pPr>
      <w:widowControl w:val="0"/>
      <w:shd w:val="clear" w:color="auto" w:fill="FFFFFF"/>
      <w:spacing w:line="216" w:lineRule="exact"/>
      <w:ind w:firstLine="567"/>
      <w:jc w:val="both"/>
    </w:pPr>
    <w:rPr>
      <w:snapToGrid w:val="0"/>
      <w:color w:val="000000"/>
      <w:szCs w:val="20"/>
    </w:rPr>
  </w:style>
  <w:style w:type="paragraph" w:customStyle="1" w:styleId="FR1">
    <w:name w:val="FR1"/>
    <w:rsid w:val="003956D2"/>
    <w:pPr>
      <w:widowControl w:val="0"/>
      <w:spacing w:line="360" w:lineRule="auto"/>
      <w:ind w:left="40" w:firstLine="460"/>
    </w:pPr>
    <w:rPr>
      <w:rFonts w:ascii="Courier New" w:hAnsi="Courier New"/>
      <w:sz w:val="16"/>
    </w:rPr>
  </w:style>
  <w:style w:type="paragraph" w:customStyle="1" w:styleId="21">
    <w:name w:val="Основной текст 21"/>
    <w:basedOn w:val="Normal"/>
    <w:rsid w:val="003956D2"/>
    <w:pPr>
      <w:widowControl w:val="0"/>
      <w:ind w:firstLine="851"/>
      <w:jc w:val="both"/>
    </w:pPr>
    <w:rPr>
      <w:szCs w:val="20"/>
    </w:rPr>
  </w:style>
  <w:style w:type="paragraph" w:styleId="Title">
    <w:name w:val="Title"/>
    <w:basedOn w:val="Normal"/>
    <w:rsid w:val="00892732"/>
    <w:pPr>
      <w:widowControl w:val="0"/>
      <w:jc w:val="center"/>
    </w:pPr>
    <w:rPr>
      <w:b/>
      <w:szCs w:val="20"/>
    </w:rPr>
  </w:style>
  <w:style w:type="paragraph" w:styleId="FootnoteText">
    <w:name w:val="footnote text"/>
    <w:basedOn w:val="Normal"/>
    <w:semiHidden/>
    <w:rsid w:val="003956D2"/>
    <w:pPr>
      <w:widowControl w:val="0"/>
      <w:spacing w:line="320" w:lineRule="auto"/>
      <w:ind w:firstLine="480"/>
      <w:jc w:val="both"/>
    </w:pPr>
    <w:rPr>
      <w:sz w:val="20"/>
      <w:szCs w:val="20"/>
    </w:rPr>
  </w:style>
  <w:style w:type="paragraph" w:customStyle="1" w:styleId="210">
    <w:name w:val="Основной текст с отступом 21"/>
    <w:basedOn w:val="Normal"/>
    <w:rsid w:val="003956D2"/>
    <w:pPr>
      <w:widowControl w:val="0"/>
      <w:ind w:firstLine="480"/>
      <w:jc w:val="both"/>
    </w:pPr>
    <w:rPr>
      <w:szCs w:val="20"/>
    </w:rPr>
  </w:style>
  <w:style w:type="table" w:styleId="TableGrid">
    <w:name w:val="Table Grid"/>
    <w:basedOn w:val="TableNormal"/>
    <w:uiPriority w:val="39"/>
    <w:rsid w:val="003956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semiHidden/>
    <w:rsid w:val="003956D2"/>
    <w:rPr>
      <w:sz w:val="20"/>
      <w:szCs w:val="20"/>
    </w:rPr>
  </w:style>
  <w:style w:type="paragraph" w:customStyle="1" w:styleId="text">
    <w:name w:val="text"/>
    <w:basedOn w:val="BodyText"/>
    <w:rsid w:val="00F96B9B"/>
    <w:pPr>
      <w:widowControl/>
      <w:shd w:val="clear" w:color="auto" w:fill="auto"/>
      <w:spacing w:before="0" w:line="288" w:lineRule="auto"/>
      <w:ind w:firstLine="540"/>
      <w:jc w:val="both"/>
    </w:pPr>
    <w:rPr>
      <w:snapToGrid/>
      <w:color w:val="auto"/>
      <w:szCs w:val="24"/>
    </w:rPr>
  </w:style>
  <w:style w:type="paragraph" w:styleId="BalloonText">
    <w:name w:val="Balloon Text"/>
    <w:basedOn w:val="Normal"/>
    <w:link w:val="BalloonTextChar"/>
    <w:rsid w:val="00F73BC4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F73BC4"/>
    <w:rPr>
      <w:rFonts w:ascii="Tahoma" w:hAnsi="Tahoma" w:cs="Tahoma"/>
      <w:sz w:val="16"/>
      <w:szCs w:val="16"/>
    </w:rPr>
  </w:style>
  <w:style w:type="paragraph" w:customStyle="1" w:styleId="Style2">
    <w:name w:val="Style2"/>
    <w:basedOn w:val="Normal"/>
    <w:uiPriority w:val="99"/>
    <w:rsid w:val="00201A19"/>
    <w:pPr>
      <w:widowControl w:val="0"/>
      <w:autoSpaceDE w:val="0"/>
      <w:autoSpaceDN w:val="0"/>
      <w:adjustRightInd w:val="0"/>
      <w:spacing w:line="346" w:lineRule="exact"/>
      <w:ind w:firstLine="701"/>
      <w:jc w:val="both"/>
    </w:pPr>
  </w:style>
  <w:style w:type="character" w:customStyle="1" w:styleId="FontStyle42">
    <w:name w:val="Font Style42"/>
    <w:basedOn w:val="DefaultParagraphFont"/>
    <w:uiPriority w:val="99"/>
    <w:rsid w:val="00201A19"/>
    <w:rPr>
      <w:rFonts w:ascii="Times New Roman" w:hAnsi="Times New Roman" w:cs="Times New Roman"/>
      <w:sz w:val="26"/>
      <w:szCs w:val="26"/>
    </w:rPr>
  </w:style>
  <w:style w:type="paragraph" w:styleId="TOC1">
    <w:name w:val="toc 1"/>
    <w:basedOn w:val="a"/>
    <w:next w:val="Normal"/>
    <w:link w:val="TOC1Char"/>
    <w:autoRedefine/>
    <w:uiPriority w:val="39"/>
    <w:rsid w:val="006278F8"/>
    <w:pPr>
      <w:ind w:firstLine="0"/>
    </w:pPr>
    <w:rPr>
      <w:rFonts w:cstheme="minorHAnsi"/>
      <w:bCs/>
      <w:caps/>
      <w:szCs w:val="20"/>
    </w:rPr>
  </w:style>
  <w:style w:type="character" w:styleId="Hyperlink">
    <w:name w:val="Hyperlink"/>
    <w:basedOn w:val="DefaultParagraphFont"/>
    <w:uiPriority w:val="99"/>
    <w:unhideWhenUsed/>
    <w:rsid w:val="00B51A72"/>
    <w:rPr>
      <w:color w:val="0000FF" w:themeColor="hyperlink"/>
      <w:u w:val="single"/>
    </w:rPr>
  </w:style>
  <w:style w:type="paragraph" w:customStyle="1" w:styleId="a0">
    <w:name w:val="Раздел (ГОСТ)"/>
    <w:basedOn w:val="Heading1"/>
    <w:next w:val="a"/>
    <w:link w:val="a1"/>
    <w:qFormat/>
    <w:rsid w:val="00E00288"/>
    <w:pPr>
      <w:spacing w:before="0" w:after="0"/>
      <w:ind w:left="0"/>
      <w:jc w:val="center"/>
    </w:pPr>
    <w:rPr>
      <w:b/>
    </w:rPr>
  </w:style>
  <w:style w:type="character" w:customStyle="1" w:styleId="a1">
    <w:name w:val="Раздел (ГОСТ) Знак"/>
    <w:basedOn w:val="DefaultParagraphFont"/>
    <w:link w:val="a0"/>
    <w:rsid w:val="00E00288"/>
    <w:rPr>
      <w:rFonts w:cs="Arial"/>
      <w:b/>
      <w:bCs/>
      <w:caps/>
      <w:kern w:val="32"/>
      <w:szCs w:val="32"/>
    </w:rPr>
  </w:style>
  <w:style w:type="paragraph" w:customStyle="1" w:styleId="1">
    <w:name w:val="Заголовок оглавления1"/>
    <w:basedOn w:val="Heading1"/>
    <w:next w:val="Normal"/>
    <w:uiPriority w:val="39"/>
    <w:unhideWhenUsed/>
    <w:qFormat/>
    <w:rsid w:val="00AE46C0"/>
    <w:pPr>
      <w:keepLines/>
      <w:spacing w:before="0" w:after="0"/>
      <w:ind w:left="0"/>
      <w:outlineLvl w:val="9"/>
    </w:pPr>
    <w:rPr>
      <w:rFonts w:eastAsia="Calibri" w:cs="Times New Roman"/>
      <w:b/>
      <w:bCs w:val="0"/>
      <w:caps w:val="0"/>
      <w:kern w:val="0"/>
      <w:lang w:val="en-US" w:eastAsia="en-US"/>
    </w:rPr>
  </w:style>
  <w:style w:type="table" w:customStyle="1" w:styleId="2">
    <w:name w:val="Сетка таблицы2"/>
    <w:basedOn w:val="TableNormal"/>
    <w:next w:val="TableGrid"/>
    <w:uiPriority w:val="59"/>
    <w:rsid w:val="00AE46C0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1"/>
    <w:qFormat/>
    <w:rsid w:val="008840BB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076D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C076D1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05D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05D23"/>
    <w:rPr>
      <w:rFonts w:ascii="Courier New" w:hAnsi="Courier New" w:cs="Courier New"/>
      <w:sz w:val="20"/>
      <w:szCs w:val="20"/>
      <w:lang/>
    </w:rPr>
  </w:style>
  <w:style w:type="paragraph" w:styleId="TOC2">
    <w:name w:val="toc 2"/>
    <w:basedOn w:val="a"/>
    <w:next w:val="Normal"/>
    <w:autoRedefine/>
    <w:uiPriority w:val="39"/>
    <w:unhideWhenUsed/>
    <w:rsid w:val="006278F8"/>
    <w:rPr>
      <w:rFonts w:cstheme="minorHAnsi"/>
      <w:szCs w:val="20"/>
    </w:rPr>
  </w:style>
  <w:style w:type="paragraph" w:styleId="TOC3">
    <w:name w:val="toc 3"/>
    <w:basedOn w:val="a"/>
    <w:next w:val="Normal"/>
    <w:autoRedefine/>
    <w:uiPriority w:val="39"/>
    <w:unhideWhenUsed/>
    <w:rsid w:val="006278F8"/>
    <w:rPr>
      <w:rFonts w:cstheme="minorHAnsi"/>
      <w:iCs/>
      <w:szCs w:val="20"/>
    </w:rPr>
  </w:style>
  <w:style w:type="paragraph" w:styleId="TOC4">
    <w:name w:val="toc 4"/>
    <w:basedOn w:val="Normal"/>
    <w:next w:val="Normal"/>
    <w:autoRedefine/>
    <w:unhideWhenUsed/>
    <w:rsid w:val="001058A1"/>
    <w:pPr>
      <w:ind w:left="84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nhideWhenUsed/>
    <w:rsid w:val="001058A1"/>
    <w:pPr>
      <w:ind w:left="112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nhideWhenUsed/>
    <w:rsid w:val="001058A1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nhideWhenUsed/>
    <w:rsid w:val="001058A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nhideWhenUsed/>
    <w:rsid w:val="001058A1"/>
    <w:pPr>
      <w:ind w:left="196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nhideWhenUsed/>
    <w:rsid w:val="001058A1"/>
    <w:pPr>
      <w:ind w:left="2240"/>
    </w:pPr>
    <w:rPr>
      <w:rFonts w:asciiTheme="minorHAnsi" w:hAnsiTheme="minorHAnsi" w:cstheme="minorHAns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058A1"/>
    <w:pPr>
      <w:keepLines/>
      <w:spacing w:after="0" w:line="259" w:lineRule="auto"/>
      <w:ind w:left="0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lang/>
    </w:rPr>
  </w:style>
  <w:style w:type="character" w:styleId="Strong">
    <w:name w:val="Strong"/>
    <w:basedOn w:val="DefaultParagraphFont"/>
    <w:qFormat/>
    <w:rsid w:val="00EB7049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EB7049"/>
    <w:rPr>
      <w:i/>
      <w:iCs/>
      <w:color w:val="404040" w:themeColor="text1" w:themeTint="BF"/>
    </w:rPr>
  </w:style>
  <w:style w:type="paragraph" w:customStyle="1" w:styleId="10">
    <w:name w:val="Раздел1 (ГОСТ)"/>
    <w:basedOn w:val="Heading1"/>
    <w:next w:val="a"/>
    <w:link w:val="11"/>
    <w:qFormat/>
    <w:rsid w:val="00206312"/>
    <w:pPr>
      <w:spacing w:before="0" w:after="0"/>
      <w:ind w:left="0" w:firstLine="709"/>
    </w:pPr>
    <w:rPr>
      <w:b/>
      <w:szCs w:val="28"/>
    </w:rPr>
  </w:style>
  <w:style w:type="paragraph" w:customStyle="1" w:styleId="a2">
    <w:name w:val="Подраздел (ГОСТ)"/>
    <w:basedOn w:val="Heading2"/>
    <w:next w:val="a"/>
    <w:link w:val="a3"/>
    <w:qFormat/>
    <w:rsid w:val="0097766C"/>
    <w:pPr>
      <w:ind w:left="0" w:firstLine="709"/>
      <w:jc w:val="left"/>
    </w:pPr>
    <w:rPr>
      <w:caps w:val="0"/>
      <w:color w:val="auto"/>
      <w:u w:val="none"/>
    </w:rPr>
  </w:style>
  <w:style w:type="character" w:customStyle="1" w:styleId="11">
    <w:name w:val="Раздел1 (ГОСТ) Знак"/>
    <w:basedOn w:val="Heading1Char"/>
    <w:link w:val="10"/>
    <w:rsid w:val="00206312"/>
    <w:rPr>
      <w:rFonts w:cs="Arial"/>
      <w:b/>
      <w:bCs/>
      <w:caps/>
      <w:kern w:val="32"/>
      <w:szCs w:val="32"/>
    </w:rPr>
  </w:style>
  <w:style w:type="paragraph" w:customStyle="1" w:styleId="a">
    <w:name w:val="Обычный (ГОСТ)"/>
    <w:basedOn w:val="NormalIndent"/>
    <w:link w:val="a4"/>
    <w:qFormat/>
    <w:rsid w:val="001544D1"/>
    <w:pPr>
      <w:ind w:left="0" w:firstLine="709"/>
      <w:jc w:val="both"/>
    </w:pPr>
  </w:style>
  <w:style w:type="character" w:customStyle="1" w:styleId="a3">
    <w:name w:val="Подраздел (ГОСТ) Знак"/>
    <w:basedOn w:val="DefaultParagraphFont"/>
    <w:link w:val="a2"/>
    <w:rsid w:val="0097766C"/>
    <w:rPr>
      <w:b/>
      <w:bCs/>
      <w:iCs/>
      <w:szCs w:val="28"/>
      <w:lang w:eastAsia="zh-CN"/>
    </w:rPr>
  </w:style>
  <w:style w:type="paragraph" w:styleId="Subtitle">
    <w:name w:val="Subtitle"/>
    <w:basedOn w:val="Normal"/>
    <w:next w:val="Normal"/>
    <w:link w:val="SubtitleChar"/>
    <w:qFormat/>
    <w:rsid w:val="00664F1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rsid w:val="00664F18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paragraph" w:customStyle="1" w:styleId="a5">
    <w:name w:val="Оглавление гост"/>
    <w:basedOn w:val="TOC1"/>
    <w:next w:val="a"/>
    <w:link w:val="a6"/>
    <w:qFormat/>
    <w:rsid w:val="007F7542"/>
    <w:rPr>
      <w:b/>
      <w:bCs w:val="0"/>
      <w:szCs w:val="28"/>
    </w:rPr>
  </w:style>
  <w:style w:type="character" w:customStyle="1" w:styleId="a4">
    <w:name w:val="Обычный (ГОСТ) Знак"/>
    <w:basedOn w:val="a3"/>
    <w:link w:val="a"/>
    <w:rsid w:val="001544D1"/>
    <w:rPr>
      <w:b w:val="0"/>
      <w:bCs w:val="0"/>
      <w:iCs w:val="0"/>
      <w:szCs w:val="28"/>
      <w:lang w:eastAsia="zh-CN"/>
    </w:rPr>
  </w:style>
  <w:style w:type="paragraph" w:styleId="NormalIndent">
    <w:name w:val="Normal Indent"/>
    <w:basedOn w:val="Normal"/>
    <w:semiHidden/>
    <w:unhideWhenUsed/>
    <w:rsid w:val="001544D1"/>
    <w:pPr>
      <w:ind w:left="720"/>
    </w:pPr>
  </w:style>
  <w:style w:type="character" w:customStyle="1" w:styleId="TOC1Char">
    <w:name w:val="TOC 1 Char"/>
    <w:basedOn w:val="DefaultParagraphFont"/>
    <w:link w:val="TOC1"/>
    <w:uiPriority w:val="39"/>
    <w:rsid w:val="006278F8"/>
    <w:rPr>
      <w:rFonts w:cstheme="minorHAnsi"/>
      <w:bCs/>
      <w:caps/>
      <w:szCs w:val="20"/>
    </w:rPr>
  </w:style>
  <w:style w:type="character" w:customStyle="1" w:styleId="a6">
    <w:name w:val="Оглавление гост Знак"/>
    <w:basedOn w:val="TOC1Char"/>
    <w:link w:val="a5"/>
    <w:rsid w:val="007F7542"/>
    <w:rPr>
      <w:rFonts w:asciiTheme="minorHAnsi" w:hAnsiTheme="minorHAnsi" w:cstheme="minorHAnsi"/>
      <w:b/>
      <w:bCs w:val="0"/>
      <w:caps/>
      <w:sz w:val="20"/>
      <w:szCs w:val="28"/>
    </w:rPr>
  </w:style>
  <w:style w:type="character" w:customStyle="1" w:styleId="product-summarycaption">
    <w:name w:val="product-summary__caption"/>
    <w:basedOn w:val="DefaultParagraphFont"/>
    <w:rsid w:val="00583C24"/>
  </w:style>
  <w:style w:type="character" w:styleId="PlaceholderText">
    <w:name w:val="Placeholder Text"/>
    <w:basedOn w:val="DefaultParagraphFont"/>
    <w:uiPriority w:val="99"/>
    <w:semiHidden/>
    <w:rsid w:val="00C412D9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1"/>
    <w:locked/>
    <w:rsid w:val="001463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0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4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1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459368">
          <w:marLeft w:val="0"/>
          <w:marRight w:val="0"/>
          <w:marTop w:val="375"/>
          <w:marBottom w:val="0"/>
          <w:divBdr>
            <w:top w:val="single" w:sz="6" w:space="0" w:color="464744"/>
            <w:left w:val="single" w:sz="6" w:space="0" w:color="464744"/>
            <w:bottom w:val="single" w:sz="6" w:space="0" w:color="464744"/>
            <w:right w:val="single" w:sz="6" w:space="0" w:color="464744"/>
          </w:divBdr>
        </w:div>
        <w:div w:id="163472106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1" w:color="464744"/>
            <w:bottom w:val="single" w:sz="6" w:space="11" w:color="464744"/>
            <w:right w:val="single" w:sz="6" w:space="11" w:color="464744"/>
          </w:divBdr>
        </w:div>
        <w:div w:id="16633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3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5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3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7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ralisan\Documents\&#1053;&#1072;&#1089;&#1090;&#1088;&#1072;&#1080;&#1074;&#1072;&#1077;&#1084;&#1099;&#1077;%20&#1096;&#1072;&#1073;&#1083;&#1086;&#1085;&#1099;%20Office\lab_temp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3D62FC-855F-40D4-A7EB-A2C1A523E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lab_temp</Template>
  <TotalTime>64</TotalTime>
  <Pages>19</Pages>
  <Words>1605</Words>
  <Characters>9149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Учреждение образования</vt:lpstr>
    </vt:vector>
  </TitlesOfParts>
  <Company>bsuir</Company>
  <LinksUpToDate>false</LinksUpToDate>
  <CharactersWithSpaces>10733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Учреждение образования</dc:title>
  <dc:creator>systemsight</dc:creator>
  <cp:lastModifiedBy>Kiryl</cp:lastModifiedBy>
  <cp:revision>76</cp:revision>
  <cp:lastPrinted>2022-12-23T10:33:00Z</cp:lastPrinted>
  <dcterms:created xsi:type="dcterms:W3CDTF">2023-02-21T11:17:00Z</dcterms:created>
  <dcterms:modified xsi:type="dcterms:W3CDTF">2024-10-22T11:49:00Z</dcterms:modified>
</cp:coreProperties>
</file>